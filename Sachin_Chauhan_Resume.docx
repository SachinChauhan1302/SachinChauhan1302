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89" w:type="pct"/>
        <w:tblInd w:w="-90" w:type="dxa"/>
        <w:tblLayout w:type="fixed"/>
        <w:tblLook w:val="0600" w:firstRow="0" w:lastRow="0" w:firstColumn="0" w:lastColumn="0" w:noHBand="1" w:noVBand="1"/>
      </w:tblPr>
      <w:tblGrid>
        <w:gridCol w:w="3690"/>
        <w:gridCol w:w="6569"/>
      </w:tblGrid>
      <w:tr w:rsidR="00410939" w14:paraId="7456F511" w14:textId="77777777" w:rsidTr="00836C90">
        <w:trPr>
          <w:trHeight w:val="20"/>
        </w:trPr>
        <w:tc>
          <w:tcPr>
            <w:tcW w:w="3690" w:type="dxa"/>
            <w:tcBorders>
              <w:bottom w:val="single" w:sz="18" w:space="0" w:color="864A04" w:themeColor="accent1" w:themeShade="80"/>
            </w:tcBorders>
          </w:tcPr>
          <w:p w14:paraId="63E0E9B5" w14:textId="77777777" w:rsidR="00410939" w:rsidRPr="00410939" w:rsidRDefault="00410939" w:rsidP="00410939">
            <w:pPr>
              <w:spacing w:after="0" w:line="240" w:lineRule="auto"/>
              <w:contextualSpacing/>
              <w:jc w:val="center"/>
              <w:rPr>
                <w:sz w:val="6"/>
                <w:szCs w:val="6"/>
              </w:rPr>
            </w:pPr>
          </w:p>
        </w:tc>
        <w:tc>
          <w:tcPr>
            <w:tcW w:w="6569" w:type="dxa"/>
            <w:vMerge w:val="restart"/>
            <w:tcMar>
              <w:left w:w="187" w:type="dxa"/>
              <w:right w:w="115" w:type="dxa"/>
            </w:tcMar>
          </w:tcPr>
          <w:p w14:paraId="0BF7D072" w14:textId="77777777" w:rsidR="002E1694" w:rsidRDefault="002E1694" w:rsidP="00D13C88">
            <w:pPr>
              <w:pStyle w:val="Heading3"/>
            </w:pPr>
          </w:p>
          <w:p w14:paraId="6D9614AF" w14:textId="77777777" w:rsidR="002E1694" w:rsidRDefault="002E1694" w:rsidP="00D13C88">
            <w:pPr>
              <w:pStyle w:val="Heading3"/>
            </w:pPr>
          </w:p>
          <w:p w14:paraId="0BF62A03" w14:textId="77777777" w:rsidR="002E1694" w:rsidRDefault="002E1694" w:rsidP="00D13C88">
            <w:pPr>
              <w:pStyle w:val="Heading3"/>
            </w:pPr>
          </w:p>
          <w:p w14:paraId="7981FF43" w14:textId="200916D7" w:rsidR="00410939" w:rsidRPr="00D13C88" w:rsidRDefault="00FD2F38" w:rsidP="002E1694">
            <w:pPr>
              <w:pStyle w:val="Heading2"/>
            </w:pPr>
            <w:sdt>
              <w:sdtPr>
                <w:id w:val="-1958010798"/>
                <w:placeholder>
                  <w:docPart w:val="212AC92517CB45758AA3EDEB0D3747CF"/>
                </w:placeholder>
                <w:temporary/>
                <w:showingPlcHdr/>
                <w15:appearance w15:val="hidden"/>
              </w:sdtPr>
              <w:sdtEndPr/>
              <w:sdtContent>
                <w:r w:rsidR="00410939" w:rsidRPr="00102847">
                  <w:t>EDUCATION</w:t>
                </w:r>
              </w:sdtContent>
            </w:sdt>
            <w:r w:rsidR="00410939" w:rsidRPr="00102847">
              <w:t xml:space="preserve"> </w:t>
            </w:r>
          </w:p>
          <w:p w14:paraId="0B2AA65A" w14:textId="0B1DADA6" w:rsidR="00410939" w:rsidRPr="002E1694" w:rsidRDefault="009107D6" w:rsidP="00102847">
            <w:pPr>
              <w:pStyle w:val="Heading4"/>
              <w:rPr>
                <w:sz w:val="22"/>
                <w:szCs w:val="22"/>
              </w:rPr>
            </w:pPr>
            <w:r w:rsidRPr="002E1694">
              <w:rPr>
                <w:sz w:val="22"/>
                <w:szCs w:val="22"/>
              </w:rPr>
              <w:t>PGDM</w:t>
            </w:r>
            <w:r w:rsidR="00CF1213">
              <w:rPr>
                <w:sz w:val="22"/>
                <w:szCs w:val="22"/>
              </w:rPr>
              <w:t xml:space="preserve"> </w:t>
            </w:r>
            <w:r w:rsidR="008522E4">
              <w:rPr>
                <w:sz w:val="22"/>
                <w:szCs w:val="22"/>
              </w:rPr>
              <w:t>(INFORMATION</w:t>
            </w:r>
            <w:r w:rsidR="00DC4B57">
              <w:rPr>
                <w:sz w:val="22"/>
                <w:szCs w:val="22"/>
              </w:rPr>
              <w:t xml:space="preserve"> </w:t>
            </w:r>
            <w:r w:rsidRPr="002E1694">
              <w:rPr>
                <w:sz w:val="22"/>
                <w:szCs w:val="22"/>
              </w:rPr>
              <w:t>T</w:t>
            </w:r>
            <w:r w:rsidR="00DC4B57">
              <w:rPr>
                <w:sz w:val="22"/>
                <w:szCs w:val="22"/>
              </w:rPr>
              <w:t>echnology</w:t>
            </w:r>
            <w:r w:rsidR="00CF1213">
              <w:rPr>
                <w:sz w:val="22"/>
                <w:szCs w:val="22"/>
              </w:rPr>
              <w:t>)</w:t>
            </w:r>
            <w:r w:rsidRPr="002E1694">
              <w:rPr>
                <w:sz w:val="22"/>
                <w:szCs w:val="22"/>
              </w:rPr>
              <w:t xml:space="preserve"> HYBRID</w:t>
            </w:r>
            <w:r w:rsidR="00410939" w:rsidRPr="002E1694">
              <w:rPr>
                <w:sz w:val="22"/>
                <w:szCs w:val="22"/>
              </w:rPr>
              <w:t xml:space="preserve"> </w:t>
            </w:r>
          </w:p>
          <w:p w14:paraId="7E3C8BA8" w14:textId="61011763" w:rsidR="00410939" w:rsidRPr="009107D6" w:rsidRDefault="009107D6" w:rsidP="009107D6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9107D6">
              <w:rPr>
                <w:sz w:val="20"/>
                <w:szCs w:val="20"/>
              </w:rPr>
              <w:t xml:space="preserve">Welingkar </w:t>
            </w:r>
            <w:r w:rsidR="00930732">
              <w:rPr>
                <w:sz w:val="20"/>
                <w:szCs w:val="20"/>
              </w:rPr>
              <w:t>i</w:t>
            </w:r>
            <w:r w:rsidRPr="009107D6">
              <w:rPr>
                <w:sz w:val="20"/>
                <w:szCs w:val="20"/>
              </w:rPr>
              <w:t>nstitute of Management</w:t>
            </w:r>
            <w:r>
              <w:rPr>
                <w:sz w:val="20"/>
                <w:szCs w:val="20"/>
              </w:rPr>
              <w:t>, Mumbai</w:t>
            </w:r>
          </w:p>
          <w:p w14:paraId="64194C1F" w14:textId="08892A00" w:rsidR="009107D6" w:rsidRPr="009107D6" w:rsidRDefault="009107D6" w:rsidP="009107D6">
            <w:pPr>
              <w:rPr>
                <w:sz w:val="18"/>
                <w:szCs w:val="18"/>
              </w:rPr>
            </w:pPr>
            <w:r w:rsidRPr="009107D6"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an</w:t>
            </w:r>
            <w:r w:rsidRPr="009107D6">
              <w:rPr>
                <w:sz w:val="18"/>
                <w:szCs w:val="18"/>
              </w:rPr>
              <w:t xml:space="preserve"> 2020</w:t>
            </w:r>
          </w:p>
          <w:p w14:paraId="71EAC2F9" w14:textId="4E5A5535" w:rsidR="009107D6" w:rsidRPr="002E1694" w:rsidRDefault="009107D6" w:rsidP="00102847">
            <w:pPr>
              <w:pStyle w:val="Heading4"/>
              <w:rPr>
                <w:sz w:val="22"/>
                <w:szCs w:val="22"/>
              </w:rPr>
            </w:pPr>
            <w:r w:rsidRPr="002E1694">
              <w:rPr>
                <w:sz w:val="22"/>
                <w:szCs w:val="22"/>
              </w:rPr>
              <w:t xml:space="preserve">Bachelor of </w:t>
            </w:r>
            <w:r w:rsidR="009702D8" w:rsidRPr="002E1694">
              <w:rPr>
                <w:sz w:val="22"/>
                <w:szCs w:val="22"/>
              </w:rPr>
              <w:t>TECHNOLOGY, COMPUTER</w:t>
            </w:r>
            <w:r w:rsidR="0019780D">
              <w:rPr>
                <w:sz w:val="22"/>
                <w:szCs w:val="22"/>
              </w:rPr>
              <w:t xml:space="preserve"> SCIENCE</w:t>
            </w:r>
          </w:p>
          <w:p w14:paraId="08DA7BD3" w14:textId="3551E42E" w:rsidR="009107D6" w:rsidRPr="009107D6" w:rsidRDefault="009107D6" w:rsidP="009107D6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9107D6">
              <w:rPr>
                <w:rFonts w:eastAsiaTheme="minorEastAsia"/>
                <w:sz w:val="20"/>
                <w:szCs w:val="20"/>
                <w:lang w:eastAsia="ja-JP"/>
              </w:rPr>
              <w:t>Govind Ballabh Pant Engineering College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, Uttarakhand</w:t>
            </w:r>
          </w:p>
          <w:p w14:paraId="6FE036C5" w14:textId="0C9B6A3D" w:rsidR="00410939" w:rsidRDefault="009107D6" w:rsidP="009107D6">
            <w:pPr>
              <w:rPr>
                <w:sz w:val="18"/>
                <w:szCs w:val="18"/>
              </w:rPr>
            </w:pPr>
            <w:r w:rsidRPr="009107D6">
              <w:rPr>
                <w:sz w:val="18"/>
                <w:szCs w:val="18"/>
              </w:rPr>
              <w:t>Jun 2010</w:t>
            </w:r>
            <w:r w:rsidR="00410939" w:rsidRPr="009107D6">
              <w:rPr>
                <w:sz w:val="18"/>
                <w:szCs w:val="18"/>
              </w:rPr>
              <w:t xml:space="preserve"> </w:t>
            </w:r>
          </w:p>
          <w:p w14:paraId="41474ABA" w14:textId="12AF597F" w:rsidR="008522E4" w:rsidRDefault="008522E4" w:rsidP="008522E4">
            <w:pPr>
              <w:spacing w:after="0" w:line="240" w:lineRule="auto"/>
              <w:rPr>
                <w:b/>
                <w:bCs/>
              </w:rPr>
            </w:pPr>
            <w:r w:rsidRPr="008522E4">
              <w:rPr>
                <w:b/>
                <w:bCs/>
              </w:rPr>
              <w:t>Senior Secondary (XII Standard) and High School (X Standard)</w:t>
            </w:r>
          </w:p>
          <w:p w14:paraId="115FAD53" w14:textId="607BCCDF" w:rsidR="008522E4" w:rsidRPr="008522E4" w:rsidRDefault="008522E4" w:rsidP="008522E4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8522E4">
              <w:rPr>
                <w:rFonts w:eastAsiaTheme="minorEastAsia"/>
                <w:sz w:val="20"/>
                <w:szCs w:val="20"/>
                <w:lang w:eastAsia="ja-JP"/>
              </w:rPr>
              <w:t xml:space="preserve">Shri Guru Ram Rai Public </w:t>
            </w:r>
            <w:r w:rsidR="00365908" w:rsidRPr="008522E4">
              <w:rPr>
                <w:rFonts w:eastAsiaTheme="minorEastAsia"/>
                <w:sz w:val="20"/>
                <w:szCs w:val="20"/>
                <w:lang w:eastAsia="ja-JP"/>
              </w:rPr>
              <w:t>School</w:t>
            </w:r>
            <w:r w:rsidR="00365908">
              <w:rPr>
                <w:rFonts w:eastAsiaTheme="minorEastAsia"/>
                <w:sz w:val="20"/>
                <w:szCs w:val="20"/>
                <w:lang w:eastAsia="ja-JP"/>
              </w:rPr>
              <w:t>,</w:t>
            </w:r>
            <w:r w:rsidR="00AC6952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="00365908">
              <w:rPr>
                <w:rFonts w:eastAsiaTheme="minorEastAsia"/>
                <w:sz w:val="20"/>
                <w:szCs w:val="20"/>
                <w:lang w:eastAsia="ja-JP"/>
              </w:rPr>
              <w:t>Dehradun,</w:t>
            </w:r>
            <w:r w:rsidR="00AC6952">
              <w:rPr>
                <w:rFonts w:eastAsiaTheme="minorEastAsia"/>
                <w:sz w:val="20"/>
                <w:szCs w:val="20"/>
                <w:lang w:eastAsia="ja-JP"/>
              </w:rPr>
              <w:t xml:space="preserve"> Utt</w:t>
            </w:r>
            <w:r w:rsidR="00623394">
              <w:rPr>
                <w:rFonts w:eastAsiaTheme="minorEastAsia"/>
                <w:sz w:val="20"/>
                <w:szCs w:val="20"/>
                <w:lang w:eastAsia="ja-JP"/>
              </w:rPr>
              <w:t>a</w:t>
            </w:r>
            <w:r w:rsidR="00AC6952">
              <w:rPr>
                <w:rFonts w:eastAsiaTheme="minorEastAsia"/>
                <w:sz w:val="20"/>
                <w:szCs w:val="20"/>
                <w:lang w:eastAsia="ja-JP"/>
              </w:rPr>
              <w:t>rakhand</w:t>
            </w:r>
          </w:p>
          <w:p w14:paraId="6C09187B" w14:textId="1956F871" w:rsidR="008522E4" w:rsidRPr="008522E4" w:rsidRDefault="008522E4" w:rsidP="008522E4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8522E4">
              <w:rPr>
                <w:rFonts w:eastAsiaTheme="minorEastAsia"/>
                <w:sz w:val="20"/>
                <w:szCs w:val="20"/>
                <w:lang w:eastAsia="ja-JP"/>
              </w:rPr>
              <w:t>Mar</w:t>
            </w:r>
            <w:r w:rsidR="003F6B32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Pr="008522E4">
              <w:rPr>
                <w:rFonts w:eastAsiaTheme="minorEastAsia"/>
                <w:sz w:val="20"/>
                <w:szCs w:val="20"/>
                <w:lang w:eastAsia="ja-JP"/>
              </w:rPr>
              <w:t xml:space="preserve">2006 and Mar 2004. </w:t>
            </w:r>
          </w:p>
          <w:p w14:paraId="5E45F506" w14:textId="4492CDC7" w:rsidR="00410939" w:rsidRDefault="002E1694" w:rsidP="000A16F9">
            <w:pPr>
              <w:pStyle w:val="Heading2"/>
            </w:pPr>
            <w:r>
              <w:t>CERTIFICATIONS and ACHIEVEMENTS</w:t>
            </w:r>
          </w:p>
          <w:p w14:paraId="4EED2A14" w14:textId="30DFF234" w:rsidR="002E1694" w:rsidRDefault="002E1694" w:rsidP="00F00D27">
            <w:pPr>
              <w:pStyle w:val="Heading4"/>
              <w:spacing w:before="0"/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</w:pPr>
            <w:r w:rsidRPr="002E1694"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 xml:space="preserve">Microsoft </w:t>
            </w:r>
            <w:r w:rsidRPr="005F4F90">
              <w:rPr>
                <w:rFonts w:asciiTheme="minorHAnsi" w:eastAsiaTheme="minorEastAsia" w:hAnsiTheme="minorHAnsi" w:cstheme="minorBidi"/>
                <w:bCs/>
                <w:iCs w:val="0"/>
                <w:caps w:val="0"/>
                <w:sz w:val="20"/>
                <w:szCs w:val="20"/>
              </w:rPr>
              <w:t>AZURE</w:t>
            </w:r>
            <w:r w:rsidRPr="002E1694"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 xml:space="preserve"> AZ-900 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c</w:t>
            </w:r>
            <w:r w:rsidRPr="002E1694"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ertified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: Sep 2021</w:t>
            </w:r>
          </w:p>
          <w:p w14:paraId="05F0D8BA" w14:textId="49816CDB" w:rsidR="002E1694" w:rsidRDefault="002E1694" w:rsidP="00F00D27">
            <w:pPr>
              <w:pStyle w:val="Heading4"/>
              <w:spacing w:before="0"/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</w:pPr>
            <w:r w:rsidRPr="002E1694"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RPA developer foundation</w:t>
            </w:r>
            <w:r>
              <w:rPr>
                <w:rFonts w:asciiTheme="minorHAnsi" w:eastAsiaTheme="minorEastAsia" w:hAnsiTheme="minorHAnsi" w:cstheme="minorBidi"/>
                <w:b w:val="0"/>
                <w:iCs w:val="0"/>
                <w:caps w:val="0"/>
                <w:sz w:val="20"/>
                <w:szCs w:val="20"/>
              </w:rPr>
              <w:t>: Jul 2020</w:t>
            </w:r>
          </w:p>
          <w:p w14:paraId="324D5B40" w14:textId="675ED179" w:rsidR="002E1694" w:rsidRDefault="002E1694" w:rsidP="00F00D27">
            <w:pPr>
              <w:pStyle w:val="Heading5"/>
              <w:rPr>
                <w:rFonts w:cstheme="minorBidi"/>
                <w:caps w:val="0"/>
                <w:sz w:val="20"/>
                <w:szCs w:val="20"/>
              </w:rPr>
            </w:pPr>
            <w:r w:rsidRPr="002E1694">
              <w:rPr>
                <w:rFonts w:cstheme="minorBidi"/>
                <w:caps w:val="0"/>
                <w:sz w:val="20"/>
                <w:szCs w:val="20"/>
              </w:rPr>
              <w:t>Ericsson Certified Technology</w:t>
            </w:r>
            <w:r>
              <w:rPr>
                <w:rFonts w:cstheme="minorBidi"/>
                <w:caps w:val="0"/>
                <w:sz w:val="20"/>
                <w:szCs w:val="20"/>
              </w:rPr>
              <w:t xml:space="preserve"> – </w:t>
            </w:r>
            <w:r w:rsidR="005F02AC">
              <w:rPr>
                <w:rFonts w:cstheme="minorBidi"/>
                <w:caps w:val="0"/>
                <w:sz w:val="20"/>
                <w:szCs w:val="20"/>
              </w:rPr>
              <w:t>IP:</w:t>
            </w:r>
            <w:r>
              <w:rPr>
                <w:rFonts w:cstheme="minorBidi"/>
                <w:caps w:val="0"/>
                <w:sz w:val="20"/>
                <w:szCs w:val="20"/>
              </w:rPr>
              <w:t xml:space="preserve"> Jul 2016</w:t>
            </w:r>
          </w:p>
          <w:p w14:paraId="29451693" w14:textId="372B48CF" w:rsidR="005F02AC" w:rsidRDefault="005F02AC" w:rsidP="00F00D27">
            <w:pPr>
              <w:pStyle w:val="Heading5"/>
              <w:rPr>
                <w:rFonts w:cstheme="minorBidi"/>
                <w:caps w:val="0"/>
                <w:sz w:val="20"/>
                <w:szCs w:val="20"/>
              </w:rPr>
            </w:pPr>
            <w:r w:rsidRPr="002E1694">
              <w:rPr>
                <w:rFonts w:cstheme="minorBidi"/>
                <w:caps w:val="0"/>
                <w:sz w:val="20"/>
                <w:szCs w:val="20"/>
              </w:rPr>
              <w:t xml:space="preserve">Ericsson Certified </w:t>
            </w:r>
            <w:r>
              <w:rPr>
                <w:rFonts w:cstheme="minorBidi"/>
                <w:caps w:val="0"/>
                <w:sz w:val="20"/>
                <w:szCs w:val="20"/>
              </w:rPr>
              <w:t xml:space="preserve">Associate – </w:t>
            </w:r>
            <w:r w:rsidR="00DC4B57">
              <w:rPr>
                <w:rFonts w:cstheme="minorBidi"/>
                <w:caps w:val="0"/>
                <w:sz w:val="20"/>
                <w:szCs w:val="20"/>
              </w:rPr>
              <w:t>RAN:</w:t>
            </w:r>
            <w:r>
              <w:rPr>
                <w:rFonts w:cstheme="minorBidi"/>
                <w:caps w:val="0"/>
                <w:sz w:val="20"/>
                <w:szCs w:val="20"/>
              </w:rPr>
              <w:t xml:space="preserve"> </w:t>
            </w:r>
            <w:r w:rsidR="00DC4B57">
              <w:rPr>
                <w:rFonts w:cstheme="minorBidi"/>
                <w:caps w:val="0"/>
                <w:sz w:val="20"/>
                <w:szCs w:val="20"/>
              </w:rPr>
              <w:t>May 2016</w:t>
            </w:r>
          </w:p>
          <w:p w14:paraId="3AAC68B7" w14:textId="77777777" w:rsidR="00F00D27" w:rsidRDefault="00DC4B57" w:rsidP="00F00D27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DC4B57">
              <w:rPr>
                <w:rFonts w:eastAsiaTheme="minorEastAsia"/>
                <w:sz w:val="20"/>
                <w:szCs w:val="20"/>
                <w:lang w:eastAsia="ja-JP"/>
              </w:rPr>
              <w:t>Key Performer Award: 2021</w:t>
            </w:r>
          </w:p>
          <w:p w14:paraId="523DC5F6" w14:textId="6A5182BD" w:rsidR="00F00D27" w:rsidRDefault="00F00D27" w:rsidP="00F00D27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Ericssson’ Global Individual Assessment Program 2016</w:t>
            </w:r>
            <w:r w:rsidR="00A94C0B">
              <w:rPr>
                <w:rFonts w:eastAsiaTheme="minorEastAsia"/>
                <w:sz w:val="20"/>
                <w:szCs w:val="20"/>
                <w:lang w:eastAsia="ja-JP"/>
              </w:rPr>
              <w:t xml:space="preserve"> Certified.</w:t>
            </w:r>
          </w:p>
          <w:p w14:paraId="45C6F0DB" w14:textId="5EFE6109" w:rsidR="00375F9D" w:rsidRDefault="00375F9D" w:rsidP="00F00D27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Power </w:t>
            </w:r>
            <w:r w:rsidR="00930732">
              <w:rPr>
                <w:rFonts w:eastAsiaTheme="minorEastAsia"/>
                <w:sz w:val="20"/>
                <w:szCs w:val="20"/>
                <w:lang w:eastAsia="ja-JP"/>
              </w:rPr>
              <w:t>Awards: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2014,2015,2016,2017</w:t>
            </w:r>
          </w:p>
          <w:p w14:paraId="519220C2" w14:textId="77777777" w:rsidR="00016B65" w:rsidRPr="00016B65" w:rsidRDefault="00016B65" w:rsidP="00016B65">
            <w:pPr>
              <w:shd w:val="clear" w:color="auto" w:fill="FFFFFF"/>
              <w:spacing w:after="3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016B65">
              <w:rPr>
                <w:rFonts w:eastAsiaTheme="minorEastAsia"/>
                <w:sz w:val="20"/>
                <w:szCs w:val="20"/>
                <w:lang w:eastAsia="ja-JP"/>
              </w:rPr>
              <w:t>TOEIC (Test of English for International communication) certified.</w:t>
            </w:r>
          </w:p>
          <w:p w14:paraId="5FDD8DB4" w14:textId="77777777" w:rsidR="00016B65" w:rsidRDefault="00016B65" w:rsidP="00F00D27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</w:p>
          <w:p w14:paraId="5550C0CA" w14:textId="5F444132" w:rsidR="00AD11D0" w:rsidRDefault="00AD11D0" w:rsidP="00AD11D0">
            <w:pPr>
              <w:pStyle w:val="Heading1"/>
            </w:pPr>
            <w:r>
              <w:t>languages known</w:t>
            </w:r>
          </w:p>
          <w:p w14:paraId="2900576A" w14:textId="3AF86A1E" w:rsidR="00AD11D0" w:rsidRPr="00AD11D0" w:rsidRDefault="00AD11D0" w:rsidP="00AD11D0">
            <w:pPr>
              <w:shd w:val="clear" w:color="auto" w:fill="FFFFFF"/>
              <w:spacing w:after="3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 xml:space="preserve">ENGLISH </w:t>
            </w: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ab/>
              <w:t>•Read •Write •Speak</w:t>
            </w:r>
          </w:p>
          <w:p w14:paraId="0D26333C" w14:textId="439FCE4A" w:rsidR="00AD11D0" w:rsidRPr="00AD11D0" w:rsidRDefault="00AD11D0" w:rsidP="00AD11D0">
            <w:pPr>
              <w:shd w:val="clear" w:color="auto" w:fill="FFFFFF"/>
              <w:spacing w:after="3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>HINDI</w:t>
            </w: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ab/>
              <w:t xml:space="preserve">           </w:t>
            </w:r>
            <w:r w:rsidR="00CC375A"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Pr="00AD11D0">
              <w:rPr>
                <w:rFonts w:eastAsiaTheme="minorEastAsia"/>
                <w:sz w:val="20"/>
                <w:szCs w:val="20"/>
                <w:lang w:eastAsia="ja-JP"/>
              </w:rPr>
              <w:t xml:space="preserve">    •Read •Write •Speak</w:t>
            </w:r>
          </w:p>
          <w:p w14:paraId="1E87E156" w14:textId="77777777" w:rsidR="00C00DC6" w:rsidRDefault="00C00DC6" w:rsidP="00C24B12">
            <w:pPr>
              <w:pStyle w:val="Heading1"/>
            </w:pPr>
          </w:p>
          <w:p w14:paraId="40AFB5FE" w14:textId="1E32D0FB" w:rsidR="003059D8" w:rsidRDefault="003059D8" w:rsidP="00C24B12">
            <w:pPr>
              <w:pStyle w:val="Heading1"/>
            </w:pPr>
            <w:r>
              <w:t xml:space="preserve">CUSTOMERS </w:t>
            </w:r>
            <w:r w:rsidR="00C24B12">
              <w:t>EXPERIENCED WITH:</w:t>
            </w:r>
          </w:p>
          <w:p w14:paraId="5A625313" w14:textId="058E9FA7" w:rsidR="00C24B12" w:rsidRPr="00D37081" w:rsidRDefault="00C24B12" w:rsidP="00C24B12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STC, Saudi Arabia: On</w:t>
            </w:r>
            <w:r w:rsidR="00D37081">
              <w:rPr>
                <w:rFonts w:eastAsiaTheme="minorEastAsia"/>
                <w:sz w:val="20"/>
                <w:szCs w:val="20"/>
                <w:lang w:eastAsia="ja-JP"/>
              </w:rPr>
              <w:t>-S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 xml:space="preserve">ite and </w:t>
            </w:r>
            <w:r w:rsidR="00B05A31">
              <w:rPr>
                <w:rFonts w:eastAsiaTheme="minorEastAsia"/>
                <w:sz w:val="20"/>
                <w:szCs w:val="20"/>
                <w:lang w:eastAsia="ja-JP"/>
              </w:rPr>
              <w:t>R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emote.</w:t>
            </w:r>
          </w:p>
          <w:p w14:paraId="126C934F" w14:textId="5C02B7A1" w:rsidR="00C24B12" w:rsidRDefault="00C24B12" w:rsidP="00C24B12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Batelco Bahrain: On</w:t>
            </w:r>
            <w:r w:rsidR="00D37081">
              <w:rPr>
                <w:rFonts w:eastAsiaTheme="minorEastAsia"/>
                <w:sz w:val="20"/>
                <w:szCs w:val="20"/>
                <w:lang w:eastAsia="ja-JP"/>
              </w:rPr>
              <w:t>-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site</w:t>
            </w:r>
            <w:r w:rsidR="00D37081">
              <w:rPr>
                <w:rFonts w:eastAsiaTheme="minorEastAsia"/>
                <w:sz w:val="20"/>
                <w:szCs w:val="20"/>
                <w:lang w:eastAsia="ja-JP"/>
              </w:rPr>
              <w:t xml:space="preserve"> and </w:t>
            </w:r>
            <w:r w:rsidR="00B05A31">
              <w:rPr>
                <w:rFonts w:eastAsiaTheme="minorEastAsia"/>
                <w:sz w:val="20"/>
                <w:szCs w:val="20"/>
                <w:lang w:eastAsia="ja-JP"/>
              </w:rPr>
              <w:t>R</w:t>
            </w:r>
            <w:r w:rsidR="00D37081">
              <w:rPr>
                <w:rFonts w:eastAsiaTheme="minorEastAsia"/>
                <w:sz w:val="20"/>
                <w:szCs w:val="20"/>
                <w:lang w:eastAsia="ja-JP"/>
              </w:rPr>
              <w:t>emote.</w:t>
            </w:r>
          </w:p>
          <w:p w14:paraId="37E3075A" w14:textId="6C24FB0C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Ooredoo Qatar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: On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-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site</w:t>
            </w:r>
          </w:p>
          <w:p w14:paraId="1BB8655B" w14:textId="2C262F01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Ethiotel Ethiopia: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 xml:space="preserve"> On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-</w:t>
            </w:r>
            <w:r w:rsidRPr="00D37081">
              <w:rPr>
                <w:rFonts w:eastAsiaTheme="minorEastAsia"/>
                <w:sz w:val="20"/>
                <w:szCs w:val="20"/>
                <w:lang w:eastAsia="ja-JP"/>
              </w:rPr>
              <w:t>site</w:t>
            </w:r>
          </w:p>
          <w:p w14:paraId="26E1BAEF" w14:textId="3CA1AC08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Mobily Saudi Arabia: On-site and </w:t>
            </w:r>
            <w:r w:rsidR="00B05A31">
              <w:rPr>
                <w:rFonts w:eastAsiaTheme="minorEastAsia"/>
                <w:sz w:val="20"/>
                <w:szCs w:val="20"/>
                <w:lang w:eastAsia="ja-JP"/>
              </w:rPr>
              <w:t>R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>emote.</w:t>
            </w:r>
          </w:p>
          <w:p w14:paraId="447C319A" w14:textId="07FA72B9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Etisalat UAE: On-site</w:t>
            </w:r>
          </w:p>
          <w:p w14:paraId="252BDCB8" w14:textId="7A3C6FA8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Smart Philippines: Onsite</w:t>
            </w:r>
          </w:p>
          <w:p w14:paraId="55D4132B" w14:textId="2E0FE5AB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Orange France: Remote</w:t>
            </w:r>
          </w:p>
          <w:p w14:paraId="32EAAF62" w14:textId="5096A63C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eastAsia="ja-JP"/>
              </w:rPr>
              <w:t>Omantel</w:t>
            </w:r>
            <w:proofErr w:type="spellEnd"/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Oman: Remote</w:t>
            </w:r>
          </w:p>
          <w:p w14:paraId="3E74208B" w14:textId="2BA60F29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proofErr w:type="spellStart"/>
            <w:r>
              <w:rPr>
                <w:rFonts w:eastAsiaTheme="minorEastAsia"/>
                <w:sz w:val="20"/>
                <w:szCs w:val="20"/>
                <w:lang w:eastAsia="ja-JP"/>
              </w:rPr>
              <w:t>Movicel</w:t>
            </w:r>
            <w:proofErr w:type="spellEnd"/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</w:t>
            </w:r>
            <w:r w:rsidR="00D33765">
              <w:rPr>
                <w:rFonts w:eastAsiaTheme="minorEastAsia"/>
                <w:sz w:val="20"/>
                <w:szCs w:val="20"/>
                <w:lang w:eastAsia="ja-JP"/>
              </w:rPr>
              <w:t>Angola: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Remote</w:t>
            </w:r>
          </w:p>
          <w:p w14:paraId="33035BBC" w14:textId="420B6C2B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  <w:r>
              <w:rPr>
                <w:rFonts w:eastAsiaTheme="minorEastAsia"/>
                <w:sz w:val="20"/>
                <w:szCs w:val="20"/>
                <w:lang w:eastAsia="ja-JP"/>
              </w:rPr>
              <w:t>MTN -</w:t>
            </w:r>
            <w:r w:rsidR="00D33765">
              <w:rPr>
                <w:rFonts w:eastAsiaTheme="minorEastAsia"/>
                <w:sz w:val="20"/>
                <w:szCs w:val="20"/>
                <w:lang w:eastAsia="ja-JP"/>
              </w:rPr>
              <w:t>Benin:</w:t>
            </w:r>
            <w:r>
              <w:rPr>
                <w:rFonts w:eastAsiaTheme="minorEastAsia"/>
                <w:sz w:val="20"/>
                <w:szCs w:val="20"/>
                <w:lang w:eastAsia="ja-JP"/>
              </w:rPr>
              <w:t xml:space="preserve"> Remote </w:t>
            </w:r>
          </w:p>
          <w:p w14:paraId="75E303B4" w14:textId="77777777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</w:p>
          <w:p w14:paraId="61BFF21E" w14:textId="77777777" w:rsidR="00D37081" w:rsidRDefault="00D37081" w:rsidP="00D37081"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ja-JP"/>
              </w:rPr>
            </w:pPr>
          </w:p>
          <w:p w14:paraId="3CD5E24A" w14:textId="3D66B074" w:rsidR="00410939" w:rsidRPr="006272F5" w:rsidRDefault="00410939" w:rsidP="002B1F2A">
            <w:pPr>
              <w:pStyle w:val="Heading4"/>
            </w:pPr>
          </w:p>
        </w:tc>
      </w:tr>
      <w:tr w:rsidR="00836C90" w14:paraId="65984E7C" w14:textId="77777777" w:rsidTr="00836C90">
        <w:trPr>
          <w:trHeight w:val="1142"/>
        </w:trPr>
        <w:tc>
          <w:tcPr>
            <w:tcW w:w="3690" w:type="dxa"/>
            <w:tcBorders>
              <w:top w:val="single" w:sz="18" w:space="0" w:color="864A04" w:themeColor="accent1" w:themeShade="80"/>
              <w:bottom w:val="single" w:sz="6" w:space="0" w:color="864A04" w:themeColor="accent1" w:themeShade="80"/>
            </w:tcBorders>
          </w:tcPr>
          <w:p w14:paraId="77DC77CF" w14:textId="3EFF9E71" w:rsidR="00836C90" w:rsidRPr="00836C90" w:rsidRDefault="00836C90" w:rsidP="00836C90">
            <w:pPr>
              <w:pStyle w:val="Title"/>
              <w:jc w:val="left"/>
              <w:rPr>
                <w:sz w:val="28"/>
                <w:szCs w:val="28"/>
              </w:rPr>
            </w:pPr>
            <w:r w:rsidRPr="00836C90">
              <w:rPr>
                <w:sz w:val="28"/>
                <w:szCs w:val="28"/>
              </w:rPr>
              <w:t xml:space="preserve">SACHIN kumar chauhan </w:t>
            </w:r>
          </w:p>
          <w:p w14:paraId="7EDB6D39" w14:textId="77777777" w:rsidR="00836C90" w:rsidRPr="00BB425D" w:rsidRDefault="00836C90" w:rsidP="00836C90">
            <w:pPr>
              <w:spacing w:before="60" w:after="40" w:line="240" w:lineRule="auto"/>
              <w:contextualSpacing/>
              <w:rPr>
                <w:b/>
                <w:bCs/>
                <w:sz w:val="18"/>
                <w:szCs w:val="18"/>
              </w:rPr>
            </w:pPr>
            <w:r w:rsidRPr="00BB425D">
              <w:rPr>
                <w:b/>
                <w:bCs/>
                <w:sz w:val="18"/>
                <w:szCs w:val="18"/>
              </w:rPr>
              <w:t>Deployment and Operations Engineer</w:t>
            </w:r>
          </w:p>
          <w:p w14:paraId="4134BF3A" w14:textId="405F3E51" w:rsidR="00836C90" w:rsidRDefault="00836C90" w:rsidP="00836C90">
            <w:pPr>
              <w:spacing w:before="60" w:after="4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Ericsson India Global Services </w:t>
            </w:r>
            <w:r w:rsidR="008113F9">
              <w:rPr>
                <w:sz w:val="18"/>
                <w:szCs w:val="18"/>
              </w:rPr>
              <w:t>Pvt. Ltd.</w:t>
            </w:r>
          </w:p>
          <w:p w14:paraId="47047241" w14:textId="7478B878" w:rsidR="002E1694" w:rsidRPr="00836C90" w:rsidRDefault="002E1694" w:rsidP="00836C90">
            <w:pPr>
              <w:spacing w:before="60" w:after="40" w:line="240" w:lineRule="auto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Noida, India</w:t>
            </w:r>
          </w:p>
        </w:tc>
        <w:tc>
          <w:tcPr>
            <w:tcW w:w="6569" w:type="dxa"/>
            <w:vMerge/>
          </w:tcPr>
          <w:p w14:paraId="10A002CE" w14:textId="77777777" w:rsidR="00836C90" w:rsidRDefault="00836C90" w:rsidP="00A64095">
            <w:pPr>
              <w:pStyle w:val="Heading3"/>
            </w:pPr>
          </w:p>
        </w:tc>
      </w:tr>
      <w:tr w:rsidR="00836C90" w14:paraId="4A9731B6" w14:textId="77777777" w:rsidTr="00836C90">
        <w:trPr>
          <w:trHeight w:val="1089"/>
        </w:trPr>
        <w:tc>
          <w:tcPr>
            <w:tcW w:w="3690" w:type="dxa"/>
            <w:tcBorders>
              <w:top w:val="single" w:sz="6" w:space="0" w:color="864A04" w:themeColor="accent1" w:themeShade="80"/>
            </w:tcBorders>
          </w:tcPr>
          <w:p w14:paraId="10A6AA9D" w14:textId="5343CF0D" w:rsidR="00836C90" w:rsidRPr="00796286" w:rsidRDefault="00836C90" w:rsidP="00836C90">
            <w:pPr>
              <w:pStyle w:val="Heading2"/>
            </w:pPr>
            <w:r>
              <w:t>CONTACT</w:t>
            </w:r>
            <w:r w:rsidRPr="00796286">
              <w:t xml:space="preserve"> </w:t>
            </w:r>
          </w:p>
          <w:p w14:paraId="64EBFB3C" w14:textId="22F9CE07" w:rsidR="00836C90" w:rsidRPr="00836C90" w:rsidRDefault="00FD2F38" w:rsidP="00836C90">
            <w:pPr>
              <w:pStyle w:val="ContactInfo"/>
              <w:rPr>
                <w:sz w:val="20"/>
                <w:szCs w:val="20"/>
              </w:rPr>
            </w:pPr>
            <w:hyperlink r:id="rId12" w:history="1">
              <w:r w:rsidR="002E1694" w:rsidRPr="00DF1AD2">
                <w:rPr>
                  <w:rStyle w:val="Hyperlink"/>
                  <w:sz w:val="20"/>
                  <w:szCs w:val="20"/>
                </w:rPr>
                <w:t>sachinchauhan90@hotmail.com</w:t>
              </w:r>
            </w:hyperlink>
          </w:p>
          <w:p w14:paraId="6E9A7E96" w14:textId="61F2B611" w:rsidR="00836C90" w:rsidRPr="00D0768D" w:rsidRDefault="00836C90" w:rsidP="00DC4B57">
            <w:pPr>
              <w:pStyle w:val="ContactInfo"/>
              <w:spacing w:after="0" w:line="240" w:lineRule="auto"/>
              <w:rPr>
                <w:color w:val="864A04" w:themeColor="accent1" w:themeShade="80"/>
                <w:sz w:val="20"/>
                <w:szCs w:val="20"/>
              </w:rPr>
            </w:pPr>
            <w:r w:rsidRPr="00D0768D">
              <w:rPr>
                <w:color w:val="864A04" w:themeColor="accent1" w:themeShade="80"/>
                <w:sz w:val="20"/>
                <w:szCs w:val="20"/>
              </w:rPr>
              <w:t>+91-7838300591</w:t>
            </w:r>
          </w:p>
          <w:p w14:paraId="20C7DD74" w14:textId="63BB0487" w:rsidR="00836C90" w:rsidRPr="00836C90" w:rsidRDefault="00C15817" w:rsidP="00DC4B5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Noida</w:t>
            </w:r>
            <w:r w:rsidR="00836C90" w:rsidRPr="00836C90">
              <w:rPr>
                <w:sz w:val="20"/>
                <w:szCs w:val="20"/>
              </w:rPr>
              <w:t>, Uttar Pradesh, India</w:t>
            </w:r>
          </w:p>
          <w:p w14:paraId="0014BB7A" w14:textId="3668DE22" w:rsidR="00994093" w:rsidRPr="00EE589E" w:rsidRDefault="00994093" w:rsidP="00994093">
            <w:pPr>
              <w:pStyle w:val="ContactInfo"/>
              <w:rPr>
                <w:sz w:val="20"/>
                <w:szCs w:val="20"/>
                <w:u w:val="single"/>
              </w:rPr>
            </w:pPr>
            <w:r w:rsidRPr="00EE589E">
              <w:rPr>
                <w:sz w:val="20"/>
                <w:szCs w:val="20"/>
                <w:u w:val="single"/>
              </w:rPr>
              <w:t>https://www.linkedin.com/in/sachin-chauhan-46b3b229/</w:t>
            </w:r>
          </w:p>
          <w:p w14:paraId="7792A344" w14:textId="77777777" w:rsidR="00836C90" w:rsidRDefault="00836C90" w:rsidP="00796286">
            <w:pPr>
              <w:pStyle w:val="Heading1"/>
            </w:pPr>
          </w:p>
          <w:p w14:paraId="089E372F" w14:textId="0591F6E3" w:rsidR="00836C90" w:rsidRPr="00796286" w:rsidRDefault="00C15817" w:rsidP="00796286">
            <w:pPr>
              <w:pStyle w:val="Heading1"/>
            </w:pPr>
            <w:r>
              <w:t xml:space="preserve">TECHNICAL </w:t>
            </w:r>
            <w:r w:rsidR="00836C90">
              <w:t>SKILL</w:t>
            </w:r>
            <w:r>
              <w:t>S</w:t>
            </w:r>
          </w:p>
          <w:p w14:paraId="431853BA" w14:textId="77777777" w:rsidR="00E0146A" w:rsidRPr="00C15817" w:rsidRDefault="00E0146A" w:rsidP="00E0146A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Shell</w:t>
            </w:r>
            <w:r>
              <w:rPr>
                <w:sz w:val="20"/>
                <w:szCs w:val="20"/>
              </w:rPr>
              <w:t>/Bash</w:t>
            </w:r>
            <w:r w:rsidRPr="00C15817">
              <w:rPr>
                <w:sz w:val="20"/>
                <w:szCs w:val="20"/>
              </w:rPr>
              <w:t xml:space="preserve"> Scripting</w:t>
            </w:r>
          </w:p>
          <w:p w14:paraId="0F91BE68" w14:textId="49285FD6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 xml:space="preserve">Python </w:t>
            </w:r>
          </w:p>
          <w:p w14:paraId="416D1FED" w14:textId="77777777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Ansible</w:t>
            </w:r>
          </w:p>
          <w:p w14:paraId="3D26ED03" w14:textId="7EF9AA5B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Docker</w:t>
            </w:r>
          </w:p>
          <w:p w14:paraId="4B096D5A" w14:textId="7BDBEC31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14:paraId="7081E8AE" w14:textId="77777777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Azure</w:t>
            </w:r>
          </w:p>
          <w:p w14:paraId="22F3949E" w14:textId="5B2DE270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C#</w:t>
            </w:r>
          </w:p>
          <w:p w14:paraId="0DF48EF7" w14:textId="62C40D9E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Linux</w:t>
            </w:r>
          </w:p>
          <w:p w14:paraId="164B50E0" w14:textId="32D21FBD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 Networking</w:t>
            </w:r>
          </w:p>
          <w:p w14:paraId="59DE0152" w14:textId="2BE8CB74" w:rsidR="00C15817" w:rsidRP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Mo-shell Scripting</w:t>
            </w:r>
          </w:p>
          <w:p w14:paraId="1CD1F9DC" w14:textId="602EBF74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Awk Scripting</w:t>
            </w:r>
          </w:p>
          <w:p w14:paraId="7C739E01" w14:textId="18CD942E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Cloud RAN</w:t>
            </w:r>
          </w:p>
          <w:p w14:paraId="21BA7849" w14:textId="212EAE99" w:rsidR="00D928F1" w:rsidRDefault="00D928F1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C15817">
              <w:rPr>
                <w:sz w:val="20"/>
                <w:szCs w:val="20"/>
              </w:rPr>
              <w:t>Kubernetes</w:t>
            </w:r>
            <w:r>
              <w:rPr>
                <w:sz w:val="20"/>
                <w:szCs w:val="20"/>
              </w:rPr>
              <w:t xml:space="preserve"> Basics</w:t>
            </w:r>
          </w:p>
          <w:p w14:paraId="20AFB32B" w14:textId="10152D96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RPA</w:t>
            </w:r>
          </w:p>
          <w:p w14:paraId="17827C68" w14:textId="5415BC94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5G NR</w:t>
            </w:r>
          </w:p>
          <w:p w14:paraId="60F04943" w14:textId="6C36788D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LTE</w:t>
            </w:r>
          </w:p>
          <w:p w14:paraId="10789462" w14:textId="77777777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</w:p>
          <w:p w14:paraId="2CED8C26" w14:textId="30265DC1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</w:p>
          <w:p w14:paraId="4AE787AF" w14:textId="7AB6A47D" w:rsidR="00C15817" w:rsidRPr="00C15817" w:rsidRDefault="00C15817" w:rsidP="00C15817">
            <w:pPr>
              <w:pStyle w:val="ContactInfo"/>
              <w:spacing w:after="0" w:line="240" w:lineRule="auto"/>
              <w:rPr>
                <w:rFonts w:asciiTheme="majorHAnsi" w:eastAsiaTheme="majorEastAsia" w:hAnsiTheme="majorHAnsi" w:cstheme="majorBidi"/>
                <w:caps/>
                <w:color w:val="864A04" w:themeColor="accent1" w:themeShade="80"/>
                <w:sz w:val="28"/>
                <w:szCs w:val="32"/>
              </w:rPr>
            </w:pPr>
            <w:r w:rsidRPr="00C15817">
              <w:rPr>
                <w:rFonts w:asciiTheme="majorHAnsi" w:eastAsiaTheme="majorEastAsia" w:hAnsiTheme="majorHAnsi" w:cstheme="majorBidi"/>
                <w:caps/>
                <w:color w:val="864A04" w:themeColor="accent1" w:themeShade="80"/>
                <w:sz w:val="28"/>
                <w:szCs w:val="32"/>
              </w:rPr>
              <w:t>FUNCTIONAL SKILLS</w:t>
            </w:r>
          </w:p>
          <w:p w14:paraId="20704CA6" w14:textId="6E56A779" w:rsidR="00C15817" w:rsidRDefault="00C15817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Management</w:t>
            </w:r>
          </w:p>
          <w:p w14:paraId="0D63BCC1" w14:textId="70615765" w:rsidR="00C15817" w:rsidRDefault="009107D6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</w:t>
            </w:r>
          </w:p>
          <w:p w14:paraId="6162C2B0" w14:textId="34C3C5D9" w:rsidR="009107D6" w:rsidRDefault="009107D6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 Approach</w:t>
            </w:r>
          </w:p>
          <w:p w14:paraId="5589DA2A" w14:textId="6481BC59" w:rsidR="009107D6" w:rsidRDefault="009107D6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Troubleshooter</w:t>
            </w:r>
          </w:p>
          <w:p w14:paraId="60238BE8" w14:textId="4A9C5CC2" w:rsidR="002E1694" w:rsidRDefault="002E1694" w:rsidP="00C15817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2E1694">
              <w:rPr>
                <w:sz w:val="20"/>
                <w:szCs w:val="20"/>
              </w:rPr>
              <w:t>Adaptive and Flexible</w:t>
            </w:r>
          </w:p>
          <w:p w14:paraId="38B7AF36" w14:textId="4328D6C2" w:rsidR="00836C90" w:rsidRPr="00796286" w:rsidRDefault="002E1694" w:rsidP="002E1694">
            <w:pPr>
              <w:pStyle w:val="ContactInfo"/>
              <w:spacing w:after="0" w:line="240" w:lineRule="auto"/>
            </w:pPr>
            <w:r w:rsidRPr="002E1694">
              <w:rPr>
                <w:sz w:val="20"/>
                <w:szCs w:val="20"/>
              </w:rPr>
              <w:t>Consistent Learner and up-skilling</w:t>
            </w:r>
          </w:p>
          <w:p w14:paraId="1EF568D3" w14:textId="50821092" w:rsidR="00836C90" w:rsidRPr="00796286" w:rsidRDefault="009107D6" w:rsidP="00796286">
            <w:pPr>
              <w:pStyle w:val="Heading2"/>
            </w:pPr>
            <w:r>
              <w:t>Areas of interest</w:t>
            </w:r>
            <w:r w:rsidR="00836C90" w:rsidRPr="00796286">
              <w:t xml:space="preserve"> </w:t>
            </w:r>
          </w:p>
          <w:p w14:paraId="647528C0" w14:textId="39583534" w:rsidR="00836C90" w:rsidRPr="009107D6" w:rsidRDefault="009107D6" w:rsidP="009107D6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9107D6">
              <w:rPr>
                <w:sz w:val="20"/>
                <w:szCs w:val="20"/>
              </w:rPr>
              <w:t xml:space="preserve">Video Editing </w:t>
            </w:r>
          </w:p>
          <w:p w14:paraId="07FDDED7" w14:textId="6D2ED068" w:rsidR="009107D6" w:rsidRPr="009107D6" w:rsidRDefault="009107D6" w:rsidP="009107D6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 w:rsidRPr="009107D6">
              <w:rPr>
                <w:sz w:val="20"/>
                <w:szCs w:val="20"/>
              </w:rPr>
              <w:t>Table Tennis</w:t>
            </w:r>
          </w:p>
          <w:p w14:paraId="37FE0790" w14:textId="529C158B" w:rsidR="009107D6" w:rsidRPr="009107D6" w:rsidRDefault="001D7305" w:rsidP="009107D6">
            <w:pPr>
              <w:pStyle w:val="ContactInfo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Food</w:t>
            </w:r>
          </w:p>
          <w:p w14:paraId="641F15B2" w14:textId="77777777" w:rsidR="009107D6" w:rsidRDefault="009107D6" w:rsidP="009107D6">
            <w:pPr>
              <w:spacing w:after="0" w:line="240" w:lineRule="auto"/>
            </w:pPr>
          </w:p>
          <w:p w14:paraId="08698685" w14:textId="5F79F33C" w:rsidR="009107D6" w:rsidRPr="00796286" w:rsidRDefault="009107D6" w:rsidP="009107D6"/>
        </w:tc>
        <w:tc>
          <w:tcPr>
            <w:tcW w:w="6569" w:type="dxa"/>
            <w:vMerge/>
          </w:tcPr>
          <w:p w14:paraId="535A4F0B" w14:textId="77777777" w:rsidR="00836C90" w:rsidRDefault="00836C90" w:rsidP="00D4187F">
            <w:pPr>
              <w:spacing w:after="0" w:line="240" w:lineRule="auto"/>
              <w:contextualSpacing/>
            </w:pPr>
          </w:p>
        </w:tc>
      </w:tr>
      <w:tr w:rsidR="00836C90" w14:paraId="72721BE9" w14:textId="77777777" w:rsidTr="00836C90">
        <w:tc>
          <w:tcPr>
            <w:tcW w:w="3690" w:type="dxa"/>
            <w:tcBorders>
              <w:top w:val="single" w:sz="6" w:space="0" w:color="864A04" w:themeColor="accent1" w:themeShade="80"/>
            </w:tcBorders>
          </w:tcPr>
          <w:p w14:paraId="56F60F84" w14:textId="76916448" w:rsidR="00836C90" w:rsidRPr="00796286" w:rsidRDefault="00836C90" w:rsidP="00796286">
            <w:pPr>
              <w:pStyle w:val="ContactInfo"/>
            </w:pPr>
          </w:p>
        </w:tc>
        <w:tc>
          <w:tcPr>
            <w:tcW w:w="6569" w:type="dxa"/>
            <w:vMerge/>
          </w:tcPr>
          <w:p w14:paraId="38BE2A86" w14:textId="77777777" w:rsidR="00836C90" w:rsidRDefault="00836C90" w:rsidP="00D4187F">
            <w:pPr>
              <w:spacing w:after="0" w:line="240" w:lineRule="auto"/>
              <w:contextualSpacing/>
            </w:pPr>
          </w:p>
        </w:tc>
      </w:tr>
    </w:tbl>
    <w:p w14:paraId="7C6985B3" w14:textId="096B7673" w:rsidR="002E1694" w:rsidRPr="00A64095" w:rsidRDefault="002B1F2A" w:rsidP="002E1694">
      <w:pPr>
        <w:pStyle w:val="Heading3"/>
      </w:pPr>
      <w:r>
        <w:lastRenderedPageBreak/>
        <w:t xml:space="preserve">professional </w:t>
      </w:r>
      <w:sdt>
        <w:sdtPr>
          <w:id w:val="921678087"/>
          <w:placeholder>
            <w:docPart w:val="3235F0784CF848A39F490529E081D0C0"/>
          </w:placeholder>
          <w:temporary/>
          <w:showingPlcHdr/>
          <w15:appearance w15:val="hidden"/>
        </w:sdtPr>
        <w:sdtEndPr/>
        <w:sdtContent>
          <w:r w:rsidR="002E1694" w:rsidRPr="00A64095">
            <w:t>Experience</w:t>
          </w:r>
        </w:sdtContent>
      </w:sdt>
    </w:p>
    <w:p w14:paraId="773B0F2C" w14:textId="26DED3AF" w:rsidR="002E1694" w:rsidRPr="00FD030F" w:rsidRDefault="001A08FD" w:rsidP="002E1694">
      <w:pPr>
        <w:pStyle w:val="Heading4"/>
        <w:rPr>
          <w:sz w:val="22"/>
          <w:szCs w:val="20"/>
        </w:rPr>
      </w:pPr>
      <w:r w:rsidRPr="00FD030F">
        <w:rPr>
          <w:sz w:val="22"/>
          <w:szCs w:val="20"/>
        </w:rPr>
        <w:t>team lead</w:t>
      </w:r>
    </w:p>
    <w:p w14:paraId="2FC20199" w14:textId="6EADDF8F" w:rsidR="002E1694" w:rsidRDefault="001A08FD" w:rsidP="002E1694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 w:rsidR="00695ACC">
        <w:rPr>
          <w:sz w:val="20"/>
          <w:szCs w:val="18"/>
        </w:rPr>
        <w:t>9</w:t>
      </w:r>
      <w:r w:rsidRPr="00FD030F">
        <w:rPr>
          <w:sz w:val="20"/>
          <w:szCs w:val="18"/>
        </w:rPr>
        <w:t>-PRESENT, ERICSSON india global services pvt. ltd.</w:t>
      </w:r>
    </w:p>
    <w:p w14:paraId="006BCCD7" w14:textId="1455D760" w:rsidR="00FD030F" w:rsidRDefault="00FD030F" w:rsidP="00FD030F">
      <w:pPr>
        <w:spacing w:after="0"/>
        <w:rPr>
          <w:b/>
          <w:bCs/>
          <w:sz w:val="22"/>
          <w:szCs w:val="22"/>
          <w:lang w:eastAsia="ja-JP"/>
        </w:rPr>
      </w:pPr>
      <w:r w:rsidRPr="00C30AE4">
        <w:rPr>
          <w:b/>
          <w:bCs/>
          <w:sz w:val="22"/>
          <w:szCs w:val="22"/>
          <w:lang w:eastAsia="ja-JP"/>
        </w:rPr>
        <w:t>Roles and Responsibilities:</w:t>
      </w:r>
    </w:p>
    <w:p w14:paraId="3A2DB1AB" w14:textId="3990D4DA" w:rsidR="00AA7352" w:rsidRPr="00C119C3" w:rsidRDefault="00AA7352" w:rsidP="00AA7352">
      <w:pPr>
        <w:pStyle w:val="ListParagraph"/>
        <w:numPr>
          <w:ilvl w:val="0"/>
          <w:numId w:val="1"/>
        </w:numPr>
        <w:rPr>
          <w:b/>
          <w:bCs/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Cloud Native deployment of gNB </w:t>
      </w:r>
      <w:r w:rsidR="00045382">
        <w:rPr>
          <w:sz w:val="20"/>
          <w:szCs w:val="20"/>
          <w:lang w:eastAsia="ja-JP"/>
        </w:rPr>
        <w:t xml:space="preserve">Application services </w:t>
      </w:r>
      <w:r w:rsidRPr="00FD030F">
        <w:rPr>
          <w:sz w:val="20"/>
          <w:szCs w:val="20"/>
          <w:lang w:eastAsia="ja-JP"/>
        </w:rPr>
        <w:t>on COTS hardware and Kubernetes infrastructure using YAML based configuration.</w:t>
      </w:r>
      <w:r>
        <w:rPr>
          <w:sz w:val="20"/>
          <w:szCs w:val="20"/>
          <w:lang w:eastAsia="ja-JP"/>
        </w:rPr>
        <w:t xml:space="preserve"> Technologies involved: </w:t>
      </w:r>
      <w:r w:rsidRPr="00C119C3">
        <w:rPr>
          <w:b/>
          <w:bCs/>
          <w:sz w:val="20"/>
          <w:szCs w:val="20"/>
          <w:lang w:eastAsia="ja-JP"/>
        </w:rPr>
        <w:t>Shell, Docker, Kubernetes.</w:t>
      </w:r>
    </w:p>
    <w:p w14:paraId="1C868E50" w14:textId="5C029FAB" w:rsidR="005F4F90" w:rsidRPr="00FD030F" w:rsidRDefault="005F4F90" w:rsidP="005F4F90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Automation of nodes configuration using </w:t>
      </w:r>
      <w:r w:rsidR="001A08FD" w:rsidRPr="00FD030F">
        <w:rPr>
          <w:sz w:val="20"/>
          <w:szCs w:val="20"/>
          <w:lang w:eastAsia="ja-JP"/>
        </w:rPr>
        <w:t xml:space="preserve">Python </w:t>
      </w:r>
      <w:r w:rsidRPr="00FD030F">
        <w:rPr>
          <w:sz w:val="20"/>
          <w:szCs w:val="20"/>
          <w:lang w:eastAsia="ja-JP"/>
        </w:rPr>
        <w:t xml:space="preserve">and Bash </w:t>
      </w:r>
      <w:r w:rsidR="001A08FD" w:rsidRPr="00FD030F">
        <w:rPr>
          <w:sz w:val="20"/>
          <w:szCs w:val="20"/>
          <w:lang w:eastAsia="ja-JP"/>
        </w:rPr>
        <w:t>Scripting</w:t>
      </w:r>
      <w:r w:rsidRPr="00FD030F">
        <w:rPr>
          <w:sz w:val="20"/>
          <w:szCs w:val="20"/>
          <w:lang w:eastAsia="ja-JP"/>
        </w:rPr>
        <w:t xml:space="preserve"> on Linux environment.</w:t>
      </w:r>
    </w:p>
    <w:p w14:paraId="69557B25" w14:textId="01CE18A2" w:rsidR="005F4F90" w:rsidRPr="00FD030F" w:rsidRDefault="005F4F90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>Configuration Automation using</w:t>
      </w:r>
      <w:r w:rsidR="00045382">
        <w:rPr>
          <w:sz w:val="20"/>
          <w:szCs w:val="20"/>
          <w:lang w:eastAsia="ja-JP"/>
        </w:rPr>
        <w:t xml:space="preserve"> Ansible and Mo</w:t>
      </w:r>
      <w:r w:rsidRPr="00FD030F">
        <w:rPr>
          <w:sz w:val="20"/>
          <w:szCs w:val="20"/>
          <w:lang w:eastAsia="ja-JP"/>
        </w:rPr>
        <w:t>-</w:t>
      </w:r>
      <w:r w:rsidR="00045382">
        <w:rPr>
          <w:sz w:val="20"/>
          <w:szCs w:val="20"/>
          <w:lang w:eastAsia="ja-JP"/>
        </w:rPr>
        <w:t>S</w:t>
      </w:r>
      <w:r w:rsidRPr="00FD030F">
        <w:rPr>
          <w:sz w:val="20"/>
          <w:szCs w:val="20"/>
          <w:lang w:eastAsia="ja-JP"/>
        </w:rPr>
        <w:t>hell scripting.</w:t>
      </w:r>
    </w:p>
    <w:p w14:paraId="4155725A" w14:textId="484173DA" w:rsidR="005F4F90" w:rsidRDefault="005F4F90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Tool </w:t>
      </w:r>
      <w:r w:rsidR="00063EA6" w:rsidRPr="00FD030F">
        <w:rPr>
          <w:sz w:val="20"/>
          <w:szCs w:val="20"/>
          <w:lang w:eastAsia="ja-JP"/>
        </w:rPr>
        <w:t>development</w:t>
      </w:r>
      <w:r w:rsidR="00063EA6">
        <w:rPr>
          <w:sz w:val="20"/>
          <w:szCs w:val="20"/>
          <w:lang w:eastAsia="ja-JP"/>
        </w:rPr>
        <w:t xml:space="preserve"> (</w:t>
      </w:r>
      <w:r w:rsidR="005F5F79">
        <w:rPr>
          <w:sz w:val="20"/>
          <w:szCs w:val="20"/>
          <w:lang w:eastAsia="ja-JP"/>
        </w:rPr>
        <w:t>Camel Automation)</w:t>
      </w:r>
      <w:r w:rsidRPr="00FD030F">
        <w:rPr>
          <w:sz w:val="20"/>
          <w:szCs w:val="20"/>
          <w:lang w:eastAsia="ja-JP"/>
        </w:rPr>
        <w:t xml:space="preserve"> in C# for connection to network elements and automating configuration using GUI based solution.</w:t>
      </w:r>
    </w:p>
    <w:p w14:paraId="63E15859" w14:textId="7B35CA95" w:rsidR="00695ACC" w:rsidRPr="00FD030F" w:rsidRDefault="00695ACC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Infrastructure verification for cloud deployment.</w:t>
      </w:r>
    </w:p>
    <w:p w14:paraId="02A50F8C" w14:textId="658C7DB0" w:rsidR="003059D8" w:rsidRPr="00FD030F" w:rsidRDefault="005F4F90" w:rsidP="003059D8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 xml:space="preserve">Data Analysis and Dashboard using python libraries </w:t>
      </w:r>
      <w:r w:rsidR="00141333">
        <w:rPr>
          <w:sz w:val="20"/>
          <w:szCs w:val="20"/>
          <w:lang w:eastAsia="ja-JP"/>
        </w:rPr>
        <w:t xml:space="preserve">like </w:t>
      </w:r>
      <w:r w:rsidRPr="00FD030F">
        <w:rPr>
          <w:sz w:val="20"/>
          <w:szCs w:val="20"/>
          <w:lang w:eastAsia="ja-JP"/>
        </w:rPr>
        <w:t>Pandas.</w:t>
      </w:r>
    </w:p>
    <w:p w14:paraId="0DED07E3" w14:textId="01E28BF4" w:rsidR="003059D8" w:rsidRDefault="003059D8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 w:rsidRPr="00FD030F">
        <w:rPr>
          <w:sz w:val="20"/>
          <w:szCs w:val="20"/>
          <w:lang w:eastAsia="ja-JP"/>
        </w:rPr>
        <w:t>Software Upgrade of network elements. (Routers, 5G NR Nodes)</w:t>
      </w:r>
    </w:p>
    <w:p w14:paraId="6B1FC7D6" w14:textId="030A9D67" w:rsidR="00695ACC" w:rsidRPr="00FD030F" w:rsidRDefault="00695ACC" w:rsidP="001A08FD">
      <w:pPr>
        <w:pStyle w:val="ListParagraph"/>
        <w:numPr>
          <w:ilvl w:val="0"/>
          <w:numId w:val="1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Troubleshooting.</w:t>
      </w:r>
    </w:p>
    <w:p w14:paraId="6634B323" w14:textId="2E8C51CF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Assigning tasks to team members.</w:t>
      </w:r>
    </w:p>
    <w:p w14:paraId="582B2CDE" w14:textId="0A392100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Knowledge Sharing sessions with team members aligning them with required scopes.</w:t>
      </w:r>
    </w:p>
    <w:p w14:paraId="4CB3A8E8" w14:textId="4FD4FB35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Risk Analysis and identifying alternative ways for deployment activities.</w:t>
      </w:r>
    </w:p>
    <w:p w14:paraId="38B5F36D" w14:textId="2D64B62E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Documenting and tracking day to day activities.</w:t>
      </w:r>
    </w:p>
    <w:p w14:paraId="136A2C1A" w14:textId="7C41F877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Resolving issues and following up with different support levels.</w:t>
      </w:r>
    </w:p>
    <w:p w14:paraId="09E5E365" w14:textId="759A0928" w:rsidR="001A08FD" w:rsidRPr="00FD030F" w:rsidRDefault="001A08FD" w:rsidP="001A08FD">
      <w:pPr>
        <w:pStyle w:val="ListParagraph"/>
        <w:numPr>
          <w:ilvl w:val="0"/>
          <w:numId w:val="1"/>
        </w:numPr>
        <w:rPr>
          <w:rStyle w:val="background-details"/>
          <w:sz w:val="20"/>
          <w:szCs w:val="20"/>
          <w:lang w:eastAsia="ja-JP"/>
        </w:rPr>
      </w:pPr>
      <w:r w:rsidRPr="00FD030F">
        <w:rPr>
          <w:rStyle w:val="background-details"/>
          <w:sz w:val="20"/>
          <w:szCs w:val="20"/>
        </w:rPr>
        <w:t>Promoting team harmony and collaboration.</w:t>
      </w:r>
    </w:p>
    <w:p w14:paraId="5BB5E2B5" w14:textId="1BD82EDF" w:rsidR="00695ACC" w:rsidRPr="00FD030F" w:rsidRDefault="00695ACC" w:rsidP="00695ACC">
      <w:pPr>
        <w:pStyle w:val="Heading4"/>
        <w:rPr>
          <w:sz w:val="22"/>
          <w:szCs w:val="20"/>
        </w:rPr>
      </w:pPr>
      <w:r>
        <w:rPr>
          <w:sz w:val="22"/>
          <w:szCs w:val="20"/>
        </w:rPr>
        <w:t>Senior Engineer</w:t>
      </w:r>
    </w:p>
    <w:p w14:paraId="6BC72E61" w14:textId="4BD2B4FE" w:rsidR="00695ACC" w:rsidRDefault="00695ACC" w:rsidP="00695ACC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>
        <w:rPr>
          <w:sz w:val="20"/>
          <w:szCs w:val="18"/>
        </w:rPr>
        <w:t>6</w:t>
      </w:r>
      <w:r w:rsidRPr="00FD030F">
        <w:rPr>
          <w:sz w:val="20"/>
          <w:szCs w:val="18"/>
        </w:rPr>
        <w:t>-</w:t>
      </w:r>
      <w:r>
        <w:rPr>
          <w:sz w:val="20"/>
          <w:szCs w:val="18"/>
        </w:rPr>
        <w:t>2019</w:t>
      </w:r>
      <w:r w:rsidRPr="00FD030F">
        <w:rPr>
          <w:sz w:val="20"/>
          <w:szCs w:val="18"/>
        </w:rPr>
        <w:t>, ERICSSON india global services pvt. ltd.</w:t>
      </w:r>
    </w:p>
    <w:p w14:paraId="534B21B1" w14:textId="77777777" w:rsidR="00695ACC" w:rsidRPr="002015D4" w:rsidRDefault="00695ACC" w:rsidP="00695ACC">
      <w:pPr>
        <w:spacing w:after="0"/>
        <w:rPr>
          <w:b/>
          <w:bCs/>
          <w:sz w:val="22"/>
          <w:szCs w:val="22"/>
          <w:lang w:eastAsia="ja-JP"/>
        </w:rPr>
      </w:pPr>
      <w:r w:rsidRPr="002015D4">
        <w:rPr>
          <w:b/>
          <w:bCs/>
          <w:sz w:val="22"/>
          <w:szCs w:val="22"/>
          <w:lang w:eastAsia="ja-JP"/>
        </w:rPr>
        <w:t>Roles and Responsibilities:</w:t>
      </w:r>
    </w:p>
    <w:p w14:paraId="50BC6AEA" w14:textId="6684ED17" w:rsidR="00695ACC" w:rsidRPr="0026314B" w:rsidRDefault="00695ACC" w:rsidP="00695ACC">
      <w:pPr>
        <w:pStyle w:val="ListParagraph"/>
        <w:numPr>
          <w:ilvl w:val="0"/>
          <w:numId w:val="2"/>
        </w:numPr>
        <w:rPr>
          <w:b/>
          <w:bCs/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Tool development for automatic health checkup of network nodes. Technologies used: </w:t>
      </w:r>
      <w:r w:rsidR="00C30AE4" w:rsidRPr="0026314B">
        <w:rPr>
          <w:b/>
          <w:bCs/>
          <w:sz w:val="20"/>
          <w:szCs w:val="20"/>
          <w:lang w:eastAsia="ja-JP"/>
        </w:rPr>
        <w:t>Python, Git</w:t>
      </w:r>
    </w:p>
    <w:p w14:paraId="4B1AD96A" w14:textId="02FF2DB7" w:rsidR="00695ACC" w:rsidRPr="00FD030F" w:rsidRDefault="00695ACC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Automating Bulk Script generation for faster RAN </w:t>
      </w:r>
      <w:r w:rsidR="001D3D64">
        <w:rPr>
          <w:sz w:val="20"/>
          <w:szCs w:val="20"/>
          <w:lang w:eastAsia="ja-JP"/>
        </w:rPr>
        <w:t>nodes.</w:t>
      </w:r>
    </w:p>
    <w:p w14:paraId="7F4827BF" w14:textId="355237F3" w:rsidR="00695ACC" w:rsidRDefault="00695ACC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 xml:space="preserve">Audit and </w:t>
      </w:r>
      <w:r w:rsidR="00C30AE4">
        <w:rPr>
          <w:sz w:val="20"/>
          <w:szCs w:val="20"/>
          <w:lang w:eastAsia="ja-JP"/>
        </w:rPr>
        <w:t>Analysis,</w:t>
      </w:r>
      <w:r>
        <w:rPr>
          <w:sz w:val="20"/>
          <w:szCs w:val="20"/>
          <w:lang w:eastAsia="ja-JP"/>
        </w:rPr>
        <w:t xml:space="preserve"> Fault </w:t>
      </w:r>
      <w:r w:rsidR="0094428C">
        <w:rPr>
          <w:sz w:val="20"/>
          <w:szCs w:val="20"/>
          <w:lang w:eastAsia="ja-JP"/>
        </w:rPr>
        <w:t>finding,</w:t>
      </w:r>
      <w:r>
        <w:rPr>
          <w:sz w:val="20"/>
          <w:szCs w:val="20"/>
          <w:lang w:eastAsia="ja-JP"/>
        </w:rPr>
        <w:t xml:space="preserve"> </w:t>
      </w:r>
    </w:p>
    <w:p w14:paraId="1CBCA4BE" w14:textId="56C8F902" w:rsidR="000960C8" w:rsidRPr="00DA41CA" w:rsidRDefault="000960C8" w:rsidP="00343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0960C8">
        <w:rPr>
          <w:sz w:val="20"/>
          <w:szCs w:val="20"/>
          <w:lang w:eastAsia="ja-JP"/>
        </w:rPr>
        <w:t xml:space="preserve">Integration of LTE, </w:t>
      </w:r>
      <w:r w:rsidR="00DA41CA" w:rsidRPr="000960C8">
        <w:rPr>
          <w:sz w:val="20"/>
          <w:szCs w:val="20"/>
          <w:lang w:eastAsia="ja-JP"/>
        </w:rPr>
        <w:t>WCDMA,</w:t>
      </w:r>
      <w:r w:rsidRPr="000960C8">
        <w:rPr>
          <w:sz w:val="20"/>
          <w:szCs w:val="20"/>
          <w:lang w:eastAsia="ja-JP"/>
        </w:rPr>
        <w:t xml:space="preserve"> Router network nodes.</w:t>
      </w:r>
    </w:p>
    <w:p w14:paraId="08100045" w14:textId="723A6683" w:rsidR="000960C8" w:rsidRPr="00DA41CA" w:rsidRDefault="000960C8" w:rsidP="00343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S</w:t>
      </w:r>
      <w:r w:rsidRPr="000960C8">
        <w:rPr>
          <w:sz w:val="20"/>
          <w:szCs w:val="20"/>
          <w:lang w:eastAsia="ja-JP"/>
        </w:rPr>
        <w:t xml:space="preserve">etting </w:t>
      </w:r>
      <w:r w:rsidR="00324A48">
        <w:rPr>
          <w:sz w:val="20"/>
          <w:szCs w:val="20"/>
          <w:lang w:eastAsia="ja-JP"/>
        </w:rPr>
        <w:t>u</w:t>
      </w:r>
      <w:r w:rsidRPr="000960C8">
        <w:rPr>
          <w:sz w:val="20"/>
          <w:szCs w:val="20"/>
          <w:lang w:eastAsia="ja-JP"/>
        </w:rPr>
        <w:t xml:space="preserve">p </w:t>
      </w:r>
      <w:r w:rsidR="00324A48">
        <w:rPr>
          <w:sz w:val="20"/>
          <w:szCs w:val="20"/>
          <w:lang w:eastAsia="ja-JP"/>
        </w:rPr>
        <w:t>E</w:t>
      </w:r>
      <w:r w:rsidRPr="000960C8">
        <w:rPr>
          <w:sz w:val="20"/>
          <w:szCs w:val="20"/>
          <w:lang w:eastAsia="ja-JP"/>
        </w:rPr>
        <w:t>stablishment phase including trials, first nodes and scripts. </w:t>
      </w:r>
    </w:p>
    <w:p w14:paraId="2F24E4B8" w14:textId="035FC254" w:rsidR="00DA41CA" w:rsidRPr="00DA41CA" w:rsidRDefault="00DA41CA" w:rsidP="00343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Feature Introductions in the network.</w:t>
      </w:r>
    </w:p>
    <w:p w14:paraId="0BAEBEC0" w14:textId="1647CDC1" w:rsidR="00DA41CA" w:rsidRPr="000960C8" w:rsidRDefault="00DA41CA" w:rsidP="003436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DA41CA">
        <w:rPr>
          <w:sz w:val="20"/>
          <w:szCs w:val="20"/>
          <w:lang w:eastAsia="ja-JP"/>
        </w:rPr>
        <w:t>Change request implementation.</w:t>
      </w:r>
    </w:p>
    <w:p w14:paraId="1D429AED" w14:textId="3115B47C" w:rsidR="000960C8" w:rsidRDefault="00DA41CA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License installation and corrective maintenance.</w:t>
      </w:r>
    </w:p>
    <w:p w14:paraId="28B9BB6F" w14:textId="4922A1CC" w:rsidR="00DA41CA" w:rsidRDefault="00DA41CA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Trace collection.</w:t>
      </w:r>
    </w:p>
    <w:p w14:paraId="50A5F2C3" w14:textId="7F3517D9" w:rsidR="00DA41CA" w:rsidRDefault="00DA41CA" w:rsidP="00695ACC">
      <w:pPr>
        <w:pStyle w:val="ListParagraph"/>
        <w:numPr>
          <w:ilvl w:val="0"/>
          <w:numId w:val="2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Customer node acceptance.</w:t>
      </w:r>
    </w:p>
    <w:p w14:paraId="64A35192" w14:textId="78AA62B2" w:rsidR="00AA7352" w:rsidRPr="00FD030F" w:rsidRDefault="00AA7352" w:rsidP="00AA7352">
      <w:pPr>
        <w:pStyle w:val="Heading4"/>
        <w:rPr>
          <w:sz w:val="22"/>
          <w:szCs w:val="20"/>
        </w:rPr>
      </w:pPr>
      <w:r>
        <w:rPr>
          <w:sz w:val="22"/>
          <w:szCs w:val="20"/>
        </w:rPr>
        <w:t>Engineer</w:t>
      </w:r>
    </w:p>
    <w:p w14:paraId="687D4D44" w14:textId="7B37CBE9" w:rsidR="00AA7352" w:rsidRDefault="00AA7352" w:rsidP="00AA7352">
      <w:pPr>
        <w:pStyle w:val="Heading5"/>
        <w:rPr>
          <w:sz w:val="20"/>
          <w:szCs w:val="18"/>
        </w:rPr>
      </w:pPr>
      <w:r w:rsidRPr="00FD030F">
        <w:rPr>
          <w:sz w:val="20"/>
          <w:szCs w:val="18"/>
        </w:rPr>
        <w:t>201</w:t>
      </w:r>
      <w:r>
        <w:rPr>
          <w:sz w:val="20"/>
          <w:szCs w:val="18"/>
        </w:rPr>
        <w:t>1</w:t>
      </w:r>
      <w:r w:rsidRPr="00FD030F">
        <w:rPr>
          <w:sz w:val="20"/>
          <w:szCs w:val="18"/>
        </w:rPr>
        <w:t>-</w:t>
      </w:r>
      <w:r>
        <w:rPr>
          <w:sz w:val="20"/>
          <w:szCs w:val="18"/>
        </w:rPr>
        <w:t>2016</w:t>
      </w:r>
      <w:r w:rsidRPr="00FD030F">
        <w:rPr>
          <w:sz w:val="20"/>
          <w:szCs w:val="18"/>
        </w:rPr>
        <w:t>, ERICSSON india global services pvt. ltd.</w:t>
      </w:r>
    </w:p>
    <w:p w14:paraId="2A0A13E1" w14:textId="77777777" w:rsidR="00AA7352" w:rsidRPr="002015D4" w:rsidRDefault="00AA7352" w:rsidP="00AA7352">
      <w:pPr>
        <w:spacing w:after="0"/>
        <w:rPr>
          <w:b/>
          <w:bCs/>
          <w:sz w:val="22"/>
          <w:szCs w:val="22"/>
          <w:lang w:eastAsia="ja-JP"/>
        </w:rPr>
      </w:pPr>
      <w:r w:rsidRPr="002015D4">
        <w:rPr>
          <w:b/>
          <w:bCs/>
          <w:sz w:val="22"/>
          <w:szCs w:val="22"/>
          <w:lang w:eastAsia="ja-JP"/>
        </w:rPr>
        <w:t>Roles and Responsibilities:</w:t>
      </w:r>
    </w:p>
    <w:p w14:paraId="5FA960F9" w14:textId="6F5CC4F8" w:rsidR="00AA7352" w:rsidRDefault="00AA7352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Router Node configuration. Technologies used: Bash Scripting, Router CLI.</w:t>
      </w:r>
    </w:p>
    <w:p w14:paraId="04237D82" w14:textId="674DC4E1" w:rsidR="00AA7352" w:rsidRPr="00DA41CA" w:rsidRDefault="00AA7352" w:rsidP="00AA735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left"/>
        <w:textAlignment w:val="baseline"/>
        <w:rPr>
          <w:sz w:val="20"/>
          <w:szCs w:val="20"/>
          <w:lang w:eastAsia="ja-JP"/>
        </w:rPr>
      </w:pPr>
      <w:r w:rsidRPr="000960C8">
        <w:rPr>
          <w:sz w:val="20"/>
          <w:szCs w:val="20"/>
          <w:lang w:eastAsia="ja-JP"/>
        </w:rPr>
        <w:t xml:space="preserve">Integration of LTE, </w:t>
      </w:r>
      <w:r w:rsidR="0026314B" w:rsidRPr="000960C8">
        <w:rPr>
          <w:sz w:val="20"/>
          <w:szCs w:val="20"/>
          <w:lang w:eastAsia="ja-JP"/>
        </w:rPr>
        <w:t>WCDMA,</w:t>
      </w:r>
      <w:r w:rsidR="0026314B">
        <w:rPr>
          <w:sz w:val="20"/>
          <w:szCs w:val="20"/>
          <w:lang w:eastAsia="ja-JP"/>
        </w:rPr>
        <w:t xml:space="preserve"> GSM</w:t>
      </w:r>
      <w:r w:rsidRPr="000960C8">
        <w:rPr>
          <w:sz w:val="20"/>
          <w:szCs w:val="20"/>
          <w:lang w:eastAsia="ja-JP"/>
        </w:rPr>
        <w:t xml:space="preserve"> network nodes.</w:t>
      </w:r>
    </w:p>
    <w:p w14:paraId="54FD53F4" w14:textId="159B48F1" w:rsidR="00AA7352" w:rsidRDefault="0026314B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Software deployment and upgrade.</w:t>
      </w:r>
    </w:p>
    <w:p w14:paraId="0149FFB3" w14:textId="1C4DBAB2" w:rsidR="0026314B" w:rsidRDefault="0026314B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Script Preparation in Bash and mo-shell for configuration automation.</w:t>
      </w:r>
    </w:p>
    <w:p w14:paraId="6D0010C8" w14:textId="72E75001" w:rsidR="001029AA" w:rsidRDefault="001029AA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 w:rsidRPr="001029AA">
        <w:rPr>
          <w:sz w:val="20"/>
          <w:szCs w:val="20"/>
          <w:lang w:eastAsia="ja-JP"/>
        </w:rPr>
        <w:t>Trouble shooting &amp; Corrective maintenance in the network.</w:t>
      </w:r>
    </w:p>
    <w:p w14:paraId="2EF5349E" w14:textId="2CAA05A8" w:rsidR="005F5F79" w:rsidRDefault="005F5F79" w:rsidP="00AA7352">
      <w:pPr>
        <w:pStyle w:val="ListParagraph"/>
        <w:numPr>
          <w:ilvl w:val="0"/>
          <w:numId w:val="4"/>
        </w:numPr>
        <w:rPr>
          <w:sz w:val="20"/>
          <w:szCs w:val="20"/>
          <w:lang w:eastAsia="ja-JP"/>
        </w:rPr>
      </w:pPr>
      <w:r>
        <w:rPr>
          <w:sz w:val="20"/>
          <w:szCs w:val="20"/>
          <w:lang w:eastAsia="ja-JP"/>
        </w:rPr>
        <w:t>Network Synchronization implementation.</w:t>
      </w:r>
    </w:p>
    <w:p w14:paraId="0AF5D6E9" w14:textId="77777777" w:rsidR="002E1694" w:rsidRPr="00796286" w:rsidRDefault="002E1694" w:rsidP="00D4187F">
      <w:pPr>
        <w:spacing w:after="0" w:line="240" w:lineRule="auto"/>
        <w:contextualSpacing/>
        <w:rPr>
          <w:sz w:val="16"/>
          <w:szCs w:val="16"/>
        </w:rPr>
      </w:pPr>
    </w:p>
    <w:sectPr w:rsidR="002E1694" w:rsidRPr="00796286" w:rsidSect="00A64095">
      <w:pgSz w:w="12240" w:h="15840"/>
      <w:pgMar w:top="1008" w:right="1080" w:bottom="1008" w:left="108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82D9CB" w14:textId="77777777" w:rsidR="00FD2F38" w:rsidRDefault="00FD2F38" w:rsidP="00187B92">
      <w:pPr>
        <w:spacing w:after="0" w:line="240" w:lineRule="auto"/>
      </w:pPr>
      <w:r>
        <w:separator/>
      </w:r>
    </w:p>
  </w:endnote>
  <w:endnote w:type="continuationSeparator" w:id="0">
    <w:p w14:paraId="55CE8C64" w14:textId="77777777" w:rsidR="00FD2F38" w:rsidRDefault="00FD2F38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8B254" w14:textId="77777777" w:rsidR="00FD2F38" w:rsidRDefault="00FD2F38" w:rsidP="00187B92">
      <w:pPr>
        <w:spacing w:after="0" w:line="240" w:lineRule="auto"/>
      </w:pPr>
      <w:r>
        <w:separator/>
      </w:r>
    </w:p>
  </w:footnote>
  <w:footnote w:type="continuationSeparator" w:id="0">
    <w:p w14:paraId="42454F65" w14:textId="77777777" w:rsidR="00FD2F38" w:rsidRDefault="00FD2F38" w:rsidP="00187B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5665E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B52CE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7ACE"/>
    <w:multiLevelType w:val="multilevel"/>
    <w:tmpl w:val="1486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765E92"/>
    <w:multiLevelType w:val="hybridMultilevel"/>
    <w:tmpl w:val="09405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90"/>
    <w:rsid w:val="000037BD"/>
    <w:rsid w:val="00016B65"/>
    <w:rsid w:val="00045382"/>
    <w:rsid w:val="00063EA6"/>
    <w:rsid w:val="000960C8"/>
    <w:rsid w:val="000A16F9"/>
    <w:rsid w:val="000B6B97"/>
    <w:rsid w:val="00102847"/>
    <w:rsid w:val="001029AA"/>
    <w:rsid w:val="00127231"/>
    <w:rsid w:val="001340F5"/>
    <w:rsid w:val="00141333"/>
    <w:rsid w:val="00157B6F"/>
    <w:rsid w:val="00187B92"/>
    <w:rsid w:val="0019780D"/>
    <w:rsid w:val="001A08FD"/>
    <w:rsid w:val="001C1457"/>
    <w:rsid w:val="001D3D64"/>
    <w:rsid w:val="001D50AB"/>
    <w:rsid w:val="001D7305"/>
    <w:rsid w:val="002015D4"/>
    <w:rsid w:val="00255328"/>
    <w:rsid w:val="0026314B"/>
    <w:rsid w:val="00293206"/>
    <w:rsid w:val="00293B83"/>
    <w:rsid w:val="002B1F2A"/>
    <w:rsid w:val="002C0739"/>
    <w:rsid w:val="002E1694"/>
    <w:rsid w:val="003059D8"/>
    <w:rsid w:val="00324A48"/>
    <w:rsid w:val="00365908"/>
    <w:rsid w:val="00375F9D"/>
    <w:rsid w:val="0039505A"/>
    <w:rsid w:val="003F6B32"/>
    <w:rsid w:val="00410939"/>
    <w:rsid w:val="00431971"/>
    <w:rsid w:val="0044748F"/>
    <w:rsid w:val="00486E5D"/>
    <w:rsid w:val="00556717"/>
    <w:rsid w:val="00575385"/>
    <w:rsid w:val="00581FC8"/>
    <w:rsid w:val="005C4875"/>
    <w:rsid w:val="005F02AC"/>
    <w:rsid w:val="005F41D0"/>
    <w:rsid w:val="005F4F90"/>
    <w:rsid w:val="005F5F79"/>
    <w:rsid w:val="005F7DC4"/>
    <w:rsid w:val="00614B25"/>
    <w:rsid w:val="00623394"/>
    <w:rsid w:val="006272F5"/>
    <w:rsid w:val="00695ACC"/>
    <w:rsid w:val="006A3CE7"/>
    <w:rsid w:val="006B6D95"/>
    <w:rsid w:val="006F7037"/>
    <w:rsid w:val="007239C3"/>
    <w:rsid w:val="00752A6E"/>
    <w:rsid w:val="00761BB8"/>
    <w:rsid w:val="00771601"/>
    <w:rsid w:val="00796286"/>
    <w:rsid w:val="008113F9"/>
    <w:rsid w:val="00813AE9"/>
    <w:rsid w:val="00836C90"/>
    <w:rsid w:val="008522E4"/>
    <w:rsid w:val="008C33FB"/>
    <w:rsid w:val="009107D6"/>
    <w:rsid w:val="00930732"/>
    <w:rsid w:val="0094428C"/>
    <w:rsid w:val="00952ECD"/>
    <w:rsid w:val="009702D8"/>
    <w:rsid w:val="00994093"/>
    <w:rsid w:val="00A64095"/>
    <w:rsid w:val="00A7601D"/>
    <w:rsid w:val="00A903B0"/>
    <w:rsid w:val="00A94C0B"/>
    <w:rsid w:val="00A94D31"/>
    <w:rsid w:val="00AA7352"/>
    <w:rsid w:val="00AC6952"/>
    <w:rsid w:val="00AD11D0"/>
    <w:rsid w:val="00AE7D9A"/>
    <w:rsid w:val="00AF02A4"/>
    <w:rsid w:val="00AF7BCF"/>
    <w:rsid w:val="00B05A31"/>
    <w:rsid w:val="00B31A51"/>
    <w:rsid w:val="00B404A2"/>
    <w:rsid w:val="00B52BFE"/>
    <w:rsid w:val="00BB425D"/>
    <w:rsid w:val="00C00DC6"/>
    <w:rsid w:val="00C119C3"/>
    <w:rsid w:val="00C15817"/>
    <w:rsid w:val="00C233CA"/>
    <w:rsid w:val="00C24B12"/>
    <w:rsid w:val="00C30AE4"/>
    <w:rsid w:val="00CB0751"/>
    <w:rsid w:val="00CC375A"/>
    <w:rsid w:val="00CF1213"/>
    <w:rsid w:val="00CF2AE4"/>
    <w:rsid w:val="00CF2F8D"/>
    <w:rsid w:val="00CF614A"/>
    <w:rsid w:val="00D0768D"/>
    <w:rsid w:val="00D13C88"/>
    <w:rsid w:val="00D1599B"/>
    <w:rsid w:val="00D232B9"/>
    <w:rsid w:val="00D33765"/>
    <w:rsid w:val="00D37081"/>
    <w:rsid w:val="00D4187F"/>
    <w:rsid w:val="00D460EA"/>
    <w:rsid w:val="00D70063"/>
    <w:rsid w:val="00D928F1"/>
    <w:rsid w:val="00DA41CA"/>
    <w:rsid w:val="00DB1846"/>
    <w:rsid w:val="00DC4B57"/>
    <w:rsid w:val="00E0146A"/>
    <w:rsid w:val="00E5701B"/>
    <w:rsid w:val="00E9194E"/>
    <w:rsid w:val="00E97F90"/>
    <w:rsid w:val="00EA0BE6"/>
    <w:rsid w:val="00EC3770"/>
    <w:rsid w:val="00EE589E"/>
    <w:rsid w:val="00EE5F5B"/>
    <w:rsid w:val="00F00D27"/>
    <w:rsid w:val="00F24F1D"/>
    <w:rsid w:val="00FB763C"/>
    <w:rsid w:val="00FD030F"/>
    <w:rsid w:val="00FD2F38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7FC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C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6286"/>
    <w:pP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286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233CA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796286"/>
    <w:pPr>
      <w:spacing w:after="120"/>
      <w:jc w:val="left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semiHidden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semiHidden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233CA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56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717"/>
    <w:rPr>
      <w:color w:val="605E5C"/>
      <w:shd w:val="clear" w:color="auto" w:fill="E1DFDD"/>
    </w:rPr>
  </w:style>
  <w:style w:type="paragraph" w:customStyle="1" w:styleId="University">
    <w:name w:val="University"/>
    <w:basedOn w:val="Normal"/>
    <w:qFormat/>
    <w:rsid w:val="00410939"/>
    <w:pPr>
      <w:spacing w:after="120"/>
      <w:contextualSpacing/>
    </w:pPr>
    <w:rPr>
      <w:caps/>
    </w:rPr>
  </w:style>
  <w:style w:type="character" w:styleId="FollowedHyperlink">
    <w:name w:val="FollowedHyperlink"/>
    <w:basedOn w:val="DefaultParagraphFont"/>
    <w:uiPriority w:val="99"/>
    <w:semiHidden/>
    <w:unhideWhenUsed/>
    <w:rsid w:val="00836C9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1A08FD"/>
    <w:pPr>
      <w:ind w:left="720"/>
      <w:contextualSpacing/>
    </w:pPr>
  </w:style>
  <w:style w:type="character" w:customStyle="1" w:styleId="background-details">
    <w:name w:val="background-details"/>
    <w:basedOn w:val="DefaultParagraphFont"/>
    <w:rsid w:val="001A08FD"/>
  </w:style>
  <w:style w:type="paragraph" w:customStyle="1" w:styleId="paragraph">
    <w:name w:val="paragraph"/>
    <w:basedOn w:val="Normal"/>
    <w:rsid w:val="00D3708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37081"/>
  </w:style>
  <w:style w:type="character" w:customStyle="1" w:styleId="eop">
    <w:name w:val="eop"/>
    <w:basedOn w:val="DefaultParagraphFont"/>
    <w:rsid w:val="00D37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8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sachinchauhan90@hot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chasac\AppData\Roaming\Microsoft\Templates\Office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12AC92517CB45758AA3EDEB0D374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07AFF-816B-40A1-B445-E3B46606CB5E}"/>
      </w:docPartPr>
      <w:docPartBody>
        <w:p w:rsidR="00565F33" w:rsidRDefault="008C27D0">
          <w:pPr>
            <w:pStyle w:val="212AC92517CB45758AA3EDEB0D3747CF"/>
          </w:pPr>
          <w:r w:rsidRPr="00102847">
            <w:t>EDUCATION</w:t>
          </w:r>
        </w:p>
      </w:docPartBody>
    </w:docPart>
    <w:docPart>
      <w:docPartPr>
        <w:name w:val="3235F0784CF848A39F490529E081D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529E2-5A82-48B0-80AF-9D3592C65092}"/>
      </w:docPartPr>
      <w:docPartBody>
        <w:p w:rsidR="00565F33" w:rsidRDefault="0058069F" w:rsidP="0058069F">
          <w:pPr>
            <w:pStyle w:val="3235F0784CF848A39F490529E081D0C0"/>
          </w:pPr>
          <w:r w:rsidRPr="00A64095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9F"/>
    <w:rsid w:val="001B77BA"/>
    <w:rsid w:val="00565F33"/>
    <w:rsid w:val="0058069F"/>
    <w:rsid w:val="008C27D0"/>
    <w:rsid w:val="00EB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58069F"/>
    <w:pPr>
      <w:keepNext/>
      <w:keepLines/>
      <w:spacing w:before="120" w:after="0" w:line="240" w:lineRule="auto"/>
      <w:contextualSpacing/>
      <w:jc w:val="both"/>
      <w:outlineLvl w:val="3"/>
    </w:pPr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8069F"/>
    <w:rPr>
      <w:rFonts w:asciiTheme="majorHAnsi" w:eastAsiaTheme="majorEastAsia" w:hAnsiTheme="majorHAnsi" w:cstheme="majorBidi"/>
      <w:b/>
      <w:iCs/>
      <w:caps/>
      <w:sz w:val="28"/>
      <w:szCs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212AC92517CB45758AA3EDEB0D3747CF">
    <w:name w:val="212AC92517CB45758AA3EDEB0D3747CF"/>
  </w:style>
  <w:style w:type="character" w:styleId="PlaceholderText">
    <w:name w:val="Placeholder Text"/>
    <w:basedOn w:val="DefaultParagraphFont"/>
    <w:uiPriority w:val="99"/>
    <w:semiHidden/>
    <w:rsid w:val="005806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8069F"/>
    <w:rPr>
      <w:color w:val="0563C1" w:themeColor="hyperlink"/>
      <w:u w:val="single"/>
    </w:rPr>
  </w:style>
  <w:style w:type="paragraph" w:customStyle="1" w:styleId="3235F0784CF848A39F490529E081D0C0">
    <w:name w:val="3235F0784CF848A39F490529E081D0C0"/>
    <w:rsid w:val="00580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3CC826-6B93-4F43-97DC-BA44A634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4EC212-7674-45B8-A525-B487A0DE2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19F71B-31A8-4ABF-BAE0-05E6A1778B7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19C2273-4D2E-4000-8DAB-D9C834429A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manager resume.dotx</Template>
  <TotalTime>0</TotalTime>
  <Pages>2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2021-10-01T17:19:00Z</dcterms:created>
  <dcterms:modified xsi:type="dcterms:W3CDTF">2021-10-10T06:17:00Z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