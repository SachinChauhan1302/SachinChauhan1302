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50" w:type="dxa"/>
        <w:tblInd w:w="-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2288"/>
        <w:gridCol w:w="3922"/>
      </w:tblGrid>
      <w:tr w:rsidR="00F316AD" w:rsidRPr="001700F2" w14:paraId="11D9E739" w14:textId="77777777" w:rsidTr="002E0869">
        <w:trPr>
          <w:trHeight w:val="1292"/>
        </w:trPr>
        <w:tc>
          <w:tcPr>
            <w:tcW w:w="11250" w:type="dxa"/>
            <w:gridSpan w:val="3"/>
            <w:tcBorders>
              <w:top w:val="single" w:sz="24" w:space="0" w:color="2683C6" w:themeColor="accent2"/>
              <w:left w:val="single" w:sz="24" w:space="0" w:color="2683C6" w:themeColor="accent2"/>
              <w:bottom w:val="single" w:sz="24" w:space="0" w:color="2683C6" w:themeColor="accent2"/>
              <w:right w:val="single" w:sz="24" w:space="0" w:color="2683C6" w:themeColor="accent2"/>
            </w:tcBorders>
            <w:shd w:val="clear" w:color="auto" w:fill="FFFFFF" w:themeFill="background1"/>
          </w:tcPr>
          <w:p w14:paraId="33A3C3A9" w14:textId="25EEA324" w:rsidR="00F316AD" w:rsidRPr="00274E50" w:rsidRDefault="00274E50" w:rsidP="00F316AD">
            <w:pPr>
              <w:pStyle w:val="Title"/>
              <w:rPr>
                <w:sz w:val="48"/>
                <w:szCs w:val="48"/>
              </w:rPr>
            </w:pPr>
            <w:r w:rsidRPr="00274E50">
              <w:rPr>
                <w:sz w:val="48"/>
                <w:szCs w:val="48"/>
              </w:rPr>
              <w:t>SACHIN KUMAR CHAUHAN</w:t>
            </w:r>
          </w:p>
          <w:p w14:paraId="763BD44C" w14:textId="63755171" w:rsidR="00274E50" w:rsidRPr="00BB09F5" w:rsidRDefault="00274E50" w:rsidP="00D20DA9">
            <w:pPr>
              <w:pStyle w:val="Subtitle"/>
              <w:rPr>
                <w:rFonts w:ascii="Roboto" w:hAnsi="Roboto" w:cstheme="minorBidi"/>
                <w:color w:val="666666"/>
                <w:spacing w:val="0"/>
                <w:sz w:val="22"/>
                <w:szCs w:val="22"/>
                <w:shd w:val="clear" w:color="auto" w:fill="FFFFFF"/>
              </w:rPr>
            </w:pPr>
            <w:r w:rsidRPr="00BB09F5">
              <w:rPr>
                <w:rFonts w:ascii="Roboto" w:hAnsi="Roboto" w:cstheme="minorBidi"/>
                <w:color w:val="666666"/>
                <w:spacing w:val="0"/>
                <w:sz w:val="22"/>
                <w:szCs w:val="22"/>
                <w:shd w:val="clear" w:color="auto" w:fill="FFFFFF"/>
              </w:rPr>
              <w:t>Consultant @</w:t>
            </w:r>
            <w:r w:rsidRPr="00BB09F5">
              <w:rPr>
                <w:rFonts w:ascii="Roboto" w:hAnsi="Roboto" w:cstheme="minorBidi"/>
                <w:b/>
                <w:bCs/>
                <w:color w:val="666666"/>
                <w:spacing w:val="0"/>
                <w:sz w:val="22"/>
                <w:szCs w:val="22"/>
                <w:shd w:val="clear" w:color="auto" w:fill="FFFFFF"/>
              </w:rPr>
              <w:t>GlobalLogic</w:t>
            </w:r>
            <w:r w:rsidRPr="00BB09F5">
              <w:rPr>
                <w:rFonts w:ascii="Roboto" w:hAnsi="Roboto" w:cstheme="minorBidi"/>
                <w:color w:val="666666"/>
                <w:spacing w:val="0"/>
                <w:sz w:val="22"/>
                <w:szCs w:val="22"/>
                <w:shd w:val="clear" w:color="auto" w:fill="FFFFFF"/>
              </w:rPr>
              <w:t xml:space="preserve"> working for </w:t>
            </w:r>
            <w:r w:rsidRPr="00BB09F5">
              <w:rPr>
                <w:rFonts w:ascii="Roboto" w:hAnsi="Roboto" w:cstheme="minorBidi"/>
                <w:b/>
                <w:bCs/>
                <w:color w:val="666666"/>
                <w:spacing w:val="0"/>
                <w:sz w:val="22"/>
                <w:szCs w:val="22"/>
                <w:shd w:val="clear" w:color="auto" w:fill="FFFFFF"/>
              </w:rPr>
              <w:t>Adobe</w:t>
            </w:r>
            <w:r w:rsidR="00757EEE" w:rsidRPr="00BB09F5">
              <w:rPr>
                <w:rFonts w:ascii="Roboto" w:hAnsi="Roboto" w:cstheme="minorBidi"/>
                <w:b/>
                <w:bCs/>
                <w:color w:val="666666"/>
                <w:spacing w:val="0"/>
                <w:sz w:val="22"/>
                <w:szCs w:val="22"/>
                <w:shd w:val="clear" w:color="auto" w:fill="FFFFFF"/>
              </w:rPr>
              <w:t xml:space="preserve"> Systems</w:t>
            </w:r>
          </w:p>
          <w:p w14:paraId="2C960210" w14:textId="3C88ECD7" w:rsidR="00F316AD" w:rsidRPr="00274E50" w:rsidRDefault="00011F16" w:rsidP="00D20DA9">
            <w:pPr>
              <w:pStyle w:val="Subtitle"/>
              <w:rPr>
                <w:rFonts w:ascii="Arial Nova Cond" w:hAnsi="Arial Nova Cond" w:cstheme="majorHAnsi"/>
              </w:rPr>
            </w:pPr>
            <w:r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>[</w:t>
            </w:r>
            <w:r w:rsidR="00274E50" w:rsidRPr="00DA3C20"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 xml:space="preserve">Platform </w:t>
            </w:r>
            <w:r w:rsidR="002721E3" w:rsidRPr="00DA3C20"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>Engineering, DevOps</w:t>
            </w:r>
            <w:r w:rsidR="00274E50" w:rsidRPr="00DA3C20"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>,</w:t>
            </w:r>
            <w:r w:rsidR="002721E3" w:rsidRPr="00DA3C20"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 xml:space="preserve"> </w:t>
            </w:r>
            <w:r w:rsidR="00274E50" w:rsidRPr="00DA3C20"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>GitOps</w:t>
            </w:r>
            <w:r w:rsidR="002721E3" w:rsidRPr="00DA3C20"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>,</w:t>
            </w:r>
            <w:r w:rsidR="00274E50" w:rsidRPr="00DA3C20"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 xml:space="preserve"> Cloud &amp; Automatio</w:t>
            </w:r>
            <w:r w:rsidR="00274E50" w:rsidRPr="00DA3C20"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>n</w:t>
            </w:r>
            <w:r>
              <w:rPr>
                <w:rFonts w:ascii="Roboto" w:hAnsi="Roboto" w:cstheme="minorBidi"/>
                <w:color w:val="666666"/>
                <w:spacing w:val="0"/>
                <w:sz w:val="18"/>
                <w:szCs w:val="18"/>
                <w:shd w:val="clear" w:color="auto" w:fill="FFFFFF"/>
              </w:rPr>
              <w:t>]</w:t>
            </w:r>
          </w:p>
        </w:tc>
      </w:tr>
      <w:tr w:rsidR="00F316AD" w:rsidRPr="001700F2" w14:paraId="388F3C23" w14:textId="77777777" w:rsidTr="00D900FC">
        <w:trPr>
          <w:trHeight w:val="735"/>
        </w:trPr>
        <w:tc>
          <w:tcPr>
            <w:tcW w:w="5040" w:type="dxa"/>
            <w:tcBorders>
              <w:top w:val="single" w:sz="24" w:space="0" w:color="2683C6" w:themeColor="accent2"/>
            </w:tcBorders>
            <w:vAlign w:val="center"/>
          </w:tcPr>
          <w:p w14:paraId="6F882D27" w14:textId="7FFB15C5" w:rsidR="00F316AD" w:rsidRPr="001700F2" w:rsidRDefault="00274E50" w:rsidP="00D20DA9">
            <w:pPr>
              <w:jc w:val="center"/>
            </w:pPr>
            <w:r>
              <w:t>Noida, India</w:t>
            </w:r>
          </w:p>
        </w:tc>
        <w:tc>
          <w:tcPr>
            <w:tcW w:w="2288" w:type="dxa"/>
            <w:tcBorders>
              <w:top w:val="single" w:sz="24" w:space="0" w:color="2683C6" w:themeColor="accent2"/>
            </w:tcBorders>
            <w:vAlign w:val="center"/>
          </w:tcPr>
          <w:p w14:paraId="56391AE4" w14:textId="60F78FBF" w:rsidR="00F316AD" w:rsidRPr="001700F2" w:rsidRDefault="00274E50" w:rsidP="00D20DA9">
            <w:pPr>
              <w:jc w:val="center"/>
            </w:pPr>
            <w:r>
              <w:t>+91-7838300591</w:t>
            </w:r>
          </w:p>
        </w:tc>
        <w:tc>
          <w:tcPr>
            <w:tcW w:w="3922" w:type="dxa"/>
            <w:tcBorders>
              <w:top w:val="single" w:sz="24" w:space="0" w:color="2683C6" w:themeColor="accent2"/>
            </w:tcBorders>
            <w:vAlign w:val="center"/>
          </w:tcPr>
          <w:p w14:paraId="67C9820E" w14:textId="28B8B4E8" w:rsidR="00F316AD" w:rsidRPr="001700F2" w:rsidRDefault="00E5577F" w:rsidP="00D20DA9">
            <w:pPr>
              <w:jc w:val="center"/>
            </w:pPr>
            <w:r>
              <w:t>s</w:t>
            </w:r>
            <w:r w:rsidR="00274E50">
              <w:t>achinchauhan90@hotmail.com</w:t>
            </w:r>
            <w:r w:rsidR="00D20DA9" w:rsidRPr="001700F2">
              <w:t xml:space="preserve"> </w:t>
            </w:r>
          </w:p>
        </w:tc>
      </w:tr>
      <w:tr w:rsidR="00CD50FD" w:rsidRPr="001700F2" w14:paraId="75F61F17" w14:textId="77777777" w:rsidTr="00D900FC">
        <w:trPr>
          <w:trHeight w:val="210"/>
        </w:trPr>
        <w:tc>
          <w:tcPr>
            <w:tcW w:w="5040" w:type="dxa"/>
            <w:tcBorders>
              <w:bottom w:val="single" w:sz="18" w:space="0" w:color="2683C6" w:themeColor="accent2"/>
            </w:tcBorders>
          </w:tcPr>
          <w:p w14:paraId="6A02D784" w14:textId="77777777" w:rsidR="00CD50FD" w:rsidRPr="001700F2" w:rsidRDefault="00CD50FD" w:rsidP="00CD50FD"/>
        </w:tc>
        <w:tc>
          <w:tcPr>
            <w:tcW w:w="2288" w:type="dxa"/>
            <w:vMerge w:val="restart"/>
            <w:shd w:val="clear" w:color="auto" w:fill="1CADE4" w:themeFill="accent1"/>
            <w:vAlign w:val="center"/>
          </w:tcPr>
          <w:p w14:paraId="0A12C3C4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27C19A005B4D4123820D491D77EF6097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922" w:type="dxa"/>
            <w:tcBorders>
              <w:bottom w:val="single" w:sz="18" w:space="0" w:color="2683C6" w:themeColor="accent2"/>
            </w:tcBorders>
          </w:tcPr>
          <w:p w14:paraId="0CECDD65" w14:textId="77777777" w:rsidR="00CD50FD" w:rsidRPr="001700F2" w:rsidRDefault="00CD50FD"/>
        </w:tc>
      </w:tr>
      <w:tr w:rsidR="00CD50FD" w:rsidRPr="001700F2" w14:paraId="5F568032" w14:textId="77777777" w:rsidTr="00D900FC">
        <w:trPr>
          <w:trHeight w:val="210"/>
        </w:trPr>
        <w:tc>
          <w:tcPr>
            <w:tcW w:w="5040" w:type="dxa"/>
            <w:tcBorders>
              <w:top w:val="single" w:sz="18" w:space="0" w:color="2683C6" w:themeColor="accent2"/>
            </w:tcBorders>
          </w:tcPr>
          <w:p w14:paraId="7E13A66B" w14:textId="77777777" w:rsidR="00CD50FD" w:rsidRPr="001700F2" w:rsidRDefault="00CD50FD" w:rsidP="00CD50FD"/>
        </w:tc>
        <w:tc>
          <w:tcPr>
            <w:tcW w:w="2288" w:type="dxa"/>
            <w:vMerge/>
            <w:shd w:val="clear" w:color="auto" w:fill="1CADE4" w:themeFill="accent1"/>
            <w:vAlign w:val="center"/>
          </w:tcPr>
          <w:p w14:paraId="52E45AD2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922" w:type="dxa"/>
            <w:tcBorders>
              <w:top w:val="single" w:sz="18" w:space="0" w:color="2683C6" w:themeColor="accent2"/>
            </w:tcBorders>
          </w:tcPr>
          <w:p w14:paraId="1D7CFF2F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E5E6ADD" w14:textId="77777777" w:rsidTr="002E0869">
        <w:trPr>
          <w:trHeight w:val="1180"/>
        </w:trPr>
        <w:tc>
          <w:tcPr>
            <w:tcW w:w="11250" w:type="dxa"/>
            <w:gridSpan w:val="3"/>
            <w:vAlign w:val="center"/>
          </w:tcPr>
          <w:p w14:paraId="1480DB01" w14:textId="5619E6CF" w:rsidR="0040233B" w:rsidRPr="001700F2" w:rsidRDefault="006456F2" w:rsidP="00D20DA9">
            <w:pPr>
              <w:pStyle w:val="Text"/>
            </w:pP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>Tech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>nical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>L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 xml:space="preserve">ead seeking roles in Platform Engineering, 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>DevOps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 xml:space="preserve"> and Automation Development roles having proficiency in Python, Git, 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>Azure, Terraform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 xml:space="preserve">, 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>GitOps, Argo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 xml:space="preserve"> Products, Bash, Kubernetes, Docker, Ansible, Helm, Jenkins</w:t>
            </w:r>
            <w:r w:rsidRPr="00DA3C20">
              <w:rPr>
                <w:rFonts w:ascii="Roboto" w:hAnsi="Roboto"/>
                <w:color w:val="666666"/>
                <w:sz w:val="18"/>
                <w:szCs w:val="18"/>
                <w:shd w:val="clear" w:color="auto" w:fill="FFFFFF"/>
              </w:rPr>
              <w:t>.</w:t>
            </w:r>
          </w:p>
        </w:tc>
      </w:tr>
      <w:tr w:rsidR="00CD50FD" w:rsidRPr="001700F2" w14:paraId="58ED1E43" w14:textId="77777777" w:rsidTr="00D900FC">
        <w:trPr>
          <w:trHeight w:val="220"/>
        </w:trPr>
        <w:tc>
          <w:tcPr>
            <w:tcW w:w="5040" w:type="dxa"/>
            <w:vMerge w:val="restart"/>
            <w:shd w:val="clear" w:color="auto" w:fill="F2F2F2" w:themeFill="background1" w:themeFillShade="F2"/>
            <w:vAlign w:val="center"/>
          </w:tcPr>
          <w:p w14:paraId="77366E48" w14:textId="0C39226D" w:rsidR="00CD50FD" w:rsidRPr="001700F2" w:rsidRDefault="00BC019E" w:rsidP="00D20DA9">
            <w:pPr>
              <w:pStyle w:val="Heading2"/>
            </w:pPr>
            <w:r>
              <w:t>CERTIFICATIONS</w:t>
            </w:r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EFDA870967E54EDD817AEBEEA732287E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288" w:type="dxa"/>
            <w:vMerge w:val="restart"/>
            <w:shd w:val="clear" w:color="auto" w:fill="1CADE4" w:themeFill="accent1"/>
            <w:vAlign w:val="center"/>
          </w:tcPr>
          <w:p w14:paraId="7E31C3BA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5BFB15E6A9064325A1FDC8892110186F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922" w:type="dxa"/>
            <w:tcBorders>
              <w:bottom w:val="single" w:sz="18" w:space="0" w:color="2683C6" w:themeColor="accent2"/>
            </w:tcBorders>
          </w:tcPr>
          <w:p w14:paraId="562EB546" w14:textId="77777777" w:rsidR="00CD50FD" w:rsidRPr="001700F2" w:rsidRDefault="00CD50FD"/>
        </w:tc>
      </w:tr>
      <w:tr w:rsidR="00CD50FD" w:rsidRPr="001700F2" w14:paraId="540C2F8C" w14:textId="77777777" w:rsidTr="00D900FC">
        <w:trPr>
          <w:trHeight w:val="220"/>
        </w:trPr>
        <w:tc>
          <w:tcPr>
            <w:tcW w:w="5040" w:type="dxa"/>
            <w:vMerge/>
            <w:shd w:val="clear" w:color="auto" w:fill="F2F2F2" w:themeFill="background1" w:themeFillShade="F2"/>
            <w:vAlign w:val="center"/>
          </w:tcPr>
          <w:p w14:paraId="1BAED665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288" w:type="dxa"/>
            <w:vMerge/>
            <w:shd w:val="clear" w:color="auto" w:fill="1CADE4" w:themeFill="accent1"/>
            <w:vAlign w:val="center"/>
          </w:tcPr>
          <w:p w14:paraId="1D63A34E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922" w:type="dxa"/>
          </w:tcPr>
          <w:p w14:paraId="127CAD2C" w14:textId="77777777" w:rsidR="00CD50FD" w:rsidRPr="001700F2" w:rsidRDefault="00CD50FD"/>
        </w:tc>
      </w:tr>
      <w:tr w:rsidR="0040233B" w:rsidRPr="001700F2" w14:paraId="3E622FC7" w14:textId="77777777" w:rsidTr="00A64859">
        <w:trPr>
          <w:trHeight w:val="3403"/>
        </w:trPr>
        <w:tc>
          <w:tcPr>
            <w:tcW w:w="5040" w:type="dxa"/>
            <w:shd w:val="clear" w:color="auto" w:fill="F2F2F2" w:themeFill="background1" w:themeFillShade="F2"/>
          </w:tcPr>
          <w:p w14:paraId="72890165" w14:textId="77777777" w:rsidR="0040233B" w:rsidRPr="001700F2" w:rsidRDefault="0040233B" w:rsidP="0040233B">
            <w:pPr>
              <w:pStyle w:val="Text"/>
            </w:pPr>
          </w:p>
          <w:p w14:paraId="571E0E40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GITOPS AT SCALE FOR ARGO CERTIFIED: DEC 2022</w:t>
            </w: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.</w:t>
            </w:r>
          </w:p>
          <w:p w14:paraId="5081C84D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3594682E" w14:textId="37158AFC" w:rsidR="00BC019E" w:rsidRP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GITOPS FUNDAMENTALS FOR ARGO CERTIFIED: DEC  2022</w:t>
            </w:r>
          </w:p>
          <w:p w14:paraId="52982198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196D6C2E" w14:textId="1DEE1B40" w:rsidR="00BC019E" w:rsidRP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HASHICORP CERTIFIED TERRAFORM ASSOCIATE: OCT 2021 </w:t>
            </w:r>
          </w:p>
          <w:p w14:paraId="08E68070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15DBCE6C" w14:textId="314D98AA" w:rsidR="00BC019E" w:rsidRP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MICROSOFT AZURE AZ-900 CERTIFIED: SEP 2021 </w:t>
            </w:r>
          </w:p>
          <w:p w14:paraId="7D137B4A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2C8AB112" w14:textId="0DD9F187" w:rsidR="00BC019E" w:rsidRP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RPA DEVELOPER FOUNDATION: JUL 2020 </w:t>
            </w:r>
          </w:p>
          <w:p w14:paraId="62B97BB3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5FB7BCFB" w14:textId="6F6DCF60" w:rsidR="00BC019E" w:rsidRP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ERICSSON CERTIFIED IP TECHNOLOGY: JUL 2016 </w:t>
            </w:r>
          </w:p>
          <w:p w14:paraId="19756CF0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26D9C0ED" w14:textId="00CB7C8A" w:rsidR="00BC019E" w:rsidRP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ERICSSON CERTIFIED RAN ASSOCIATE: MAY 2016 </w:t>
            </w:r>
          </w:p>
          <w:p w14:paraId="77DE1AD7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0ACB127A" w14:textId="48E0EC82" w:rsidR="00BC019E" w:rsidRP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ERICSSON KEY PERFORMER AWARD </w:t>
            </w:r>
          </w:p>
          <w:p w14:paraId="2D5C0B2B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2B9085A6" w14:textId="40718DC1" w:rsidR="00BC019E" w:rsidRP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ERICSSON GLOBAL INDIVIDUAL ASSESSMENT CERTIFIED:2016 </w:t>
            </w:r>
          </w:p>
          <w:p w14:paraId="747C3277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6263F50A" w14:textId="277912F2" w:rsidR="00BC019E" w:rsidRP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ERICSSON POWER AWARD WINNER: 2014, </w:t>
            </w: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2015, 2016</w:t>
            </w: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, 2017, 2021</w:t>
            </w:r>
          </w:p>
          <w:p w14:paraId="238274D2" w14:textId="77777777" w:rsidR="00BC019E" w:rsidRDefault="00BC019E" w:rsidP="00BC019E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2FBC6244" w14:textId="7DA44F48" w:rsidR="00BC019E" w:rsidRPr="00BC019E" w:rsidRDefault="00BC019E" w:rsidP="00BC019E">
            <w:pPr>
              <w:rPr>
                <w:rFonts w:ascii="Gautami" w:hAnsi="Gautami" w:cs="Gautami"/>
                <w:color w:val="305250" w:themeColor="accent6" w:themeShade="80"/>
                <w:sz w:val="16"/>
                <w:szCs w:val="20"/>
              </w:rPr>
            </w:pP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T</w:t>
            </w:r>
            <w:r w:rsidRPr="00BC019E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EST OF ENGLISH FOR INTERNATIONAL COMM</w:t>
            </w:r>
            <w:r w:rsidRPr="00BC019E">
              <w:rPr>
                <w:rFonts w:ascii="Gautami" w:hAnsi="Gautami" w:cs="Gautami"/>
                <w:color w:val="305250" w:themeColor="accent6" w:themeShade="80"/>
                <w:sz w:val="16"/>
                <w:szCs w:val="20"/>
              </w:rPr>
              <w:t xml:space="preserve"> CERTIFIED</w:t>
            </w:r>
          </w:p>
          <w:p w14:paraId="1EF9764B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10" w:type="dxa"/>
            <w:gridSpan w:val="2"/>
          </w:tcPr>
          <w:p w14:paraId="74037652" w14:textId="77777777" w:rsidR="00023D01" w:rsidRDefault="00023D01" w:rsidP="00D20DA9">
            <w:pPr>
              <w:pStyle w:val="SmallText"/>
              <w:rPr>
                <w:b/>
                <w:bCs/>
              </w:rPr>
            </w:pPr>
          </w:p>
          <w:p w14:paraId="633BDED4" w14:textId="7A3F9351" w:rsidR="00D20DA9" w:rsidRPr="00257DD5" w:rsidRDefault="00BC019E" w:rsidP="00D20DA9">
            <w:pPr>
              <w:pStyle w:val="SmallText"/>
              <w:rPr>
                <w:b/>
                <w:bCs/>
                <w:i w:val="0"/>
                <w:iCs/>
              </w:rPr>
            </w:pPr>
            <w:r w:rsidRPr="00257DD5">
              <w:rPr>
                <w:b/>
                <w:bCs/>
                <w:i w:val="0"/>
                <w:iCs/>
              </w:rPr>
              <w:t>S</w:t>
            </w:r>
            <w:r w:rsidR="002201A3" w:rsidRPr="00257DD5">
              <w:rPr>
                <w:b/>
                <w:bCs/>
                <w:i w:val="0"/>
                <w:iCs/>
              </w:rPr>
              <w:t>ep 2022 - Present</w:t>
            </w:r>
          </w:p>
          <w:p w14:paraId="0AE06514" w14:textId="42F2FEDB" w:rsidR="00D20DA9" w:rsidRPr="001700F2" w:rsidRDefault="002201A3" w:rsidP="00D20DA9">
            <w:pPr>
              <w:pStyle w:val="Text"/>
            </w:pPr>
            <w:r>
              <w:t>Platform Engineering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Consultant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GlobalLogic India Pvt. Ltd.</w:t>
            </w:r>
          </w:p>
          <w:p w14:paraId="5D925F9E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536B28CF" w14:textId="140F6EE5" w:rsidR="00D20DA9" w:rsidRPr="00257DD5" w:rsidRDefault="002201A3" w:rsidP="00D20DA9">
            <w:pPr>
              <w:pStyle w:val="SmallText"/>
              <w:rPr>
                <w:b/>
                <w:bCs/>
                <w:i w:val="0"/>
                <w:iCs/>
              </w:rPr>
            </w:pPr>
            <w:r w:rsidRPr="00257DD5">
              <w:rPr>
                <w:b/>
                <w:bCs/>
                <w:i w:val="0"/>
                <w:iCs/>
              </w:rPr>
              <w:t>Apr 2022 - Sep 2022</w:t>
            </w:r>
          </w:p>
          <w:p w14:paraId="51096311" w14:textId="5F5F3D3A" w:rsidR="00D20DA9" w:rsidRPr="001700F2" w:rsidRDefault="002201A3" w:rsidP="00D20DA9">
            <w:pPr>
              <w:pStyle w:val="Text"/>
            </w:pPr>
            <w:r>
              <w:t>Automation Dev &amp; DevOps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Senior Member of Technical Staff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rPr>
                <w:color w:val="595959" w:themeColor="text1" w:themeTint="A6"/>
              </w:rPr>
              <w:t>Mavenir Systems Pvt. Ltd.</w:t>
            </w:r>
          </w:p>
          <w:p w14:paraId="702A6328" w14:textId="77777777" w:rsidR="0040233B" w:rsidRPr="001700F2" w:rsidRDefault="00D20DA9" w:rsidP="00D20DA9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252AE986" w14:textId="0C51E9BA" w:rsidR="0040233B" w:rsidRPr="00257DD5" w:rsidRDefault="002201A3" w:rsidP="0040233B">
            <w:pPr>
              <w:pStyle w:val="SmallText"/>
              <w:rPr>
                <w:b/>
                <w:bCs/>
                <w:i w:val="0"/>
                <w:iCs/>
              </w:rPr>
            </w:pPr>
            <w:r w:rsidRPr="00257DD5">
              <w:rPr>
                <w:b/>
                <w:bCs/>
                <w:i w:val="0"/>
                <w:iCs/>
              </w:rPr>
              <w:t xml:space="preserve">Apr 2016 – Mar 2022 </w:t>
            </w:r>
          </w:p>
          <w:p w14:paraId="7A4D740C" w14:textId="69DCD012" w:rsidR="0040233B" w:rsidRDefault="002201A3" w:rsidP="0040233B">
            <w:pPr>
              <w:pStyle w:val="Text"/>
            </w:pPr>
            <w:r>
              <w:t xml:space="preserve">Auto Dev &amp; Deployment &amp; Configuration </w:t>
            </w:r>
            <w:r w:rsidRPr="001700F2">
              <w:t>•</w:t>
            </w:r>
            <w:r w:rsidR="0040233B" w:rsidRPr="00914100">
              <w:rPr>
                <w:color w:val="595959" w:themeColor="text1" w:themeTint="A6"/>
              </w:rPr>
              <w:t xml:space="preserve"> </w:t>
            </w:r>
            <w:r>
              <w:t>Senior Engineer</w:t>
            </w:r>
            <w:r w:rsidR="00D20DA9" w:rsidRPr="001700F2">
              <w:t xml:space="preserve"> </w:t>
            </w:r>
            <w:r w:rsidR="0040233B" w:rsidRPr="00914100">
              <w:rPr>
                <w:color w:val="595959" w:themeColor="text1" w:themeTint="A6"/>
              </w:rPr>
              <w:t xml:space="preserve">• </w:t>
            </w:r>
            <w:r>
              <w:t>Ericsson Global Services Pvt. Ltd.</w:t>
            </w:r>
          </w:p>
          <w:p w14:paraId="6A11631B" w14:textId="77777777" w:rsidR="002201A3" w:rsidRPr="001700F2" w:rsidRDefault="002201A3" w:rsidP="002201A3">
            <w:pPr>
              <w:pStyle w:val="Text"/>
              <w:rPr>
                <w:sz w:val="21"/>
              </w:rPr>
            </w:pPr>
          </w:p>
          <w:p w14:paraId="3813ED48" w14:textId="4E96871E" w:rsidR="002201A3" w:rsidRPr="00257DD5" w:rsidRDefault="002201A3" w:rsidP="002201A3">
            <w:pPr>
              <w:pStyle w:val="SmallText"/>
              <w:rPr>
                <w:b/>
                <w:bCs/>
                <w:i w:val="0"/>
                <w:iCs/>
              </w:rPr>
            </w:pPr>
            <w:r w:rsidRPr="00257DD5">
              <w:rPr>
                <w:b/>
                <w:bCs/>
                <w:i w:val="0"/>
                <w:iCs/>
              </w:rPr>
              <w:t>Nov</w:t>
            </w:r>
            <w:r w:rsidRPr="00257DD5">
              <w:rPr>
                <w:b/>
                <w:bCs/>
                <w:i w:val="0"/>
                <w:iCs/>
              </w:rPr>
              <w:t xml:space="preserve"> 201</w:t>
            </w:r>
            <w:r w:rsidRPr="00257DD5">
              <w:rPr>
                <w:b/>
                <w:bCs/>
                <w:i w:val="0"/>
                <w:iCs/>
              </w:rPr>
              <w:t>0</w:t>
            </w:r>
            <w:r w:rsidRPr="00257DD5">
              <w:rPr>
                <w:b/>
                <w:bCs/>
                <w:i w:val="0"/>
                <w:iCs/>
              </w:rPr>
              <w:t xml:space="preserve"> – Mar </w:t>
            </w:r>
            <w:r w:rsidRPr="00257DD5">
              <w:rPr>
                <w:b/>
                <w:bCs/>
                <w:i w:val="0"/>
                <w:iCs/>
              </w:rPr>
              <w:t>2016</w:t>
            </w:r>
            <w:r w:rsidRPr="00257DD5">
              <w:rPr>
                <w:b/>
                <w:bCs/>
                <w:i w:val="0"/>
                <w:iCs/>
              </w:rPr>
              <w:t xml:space="preserve"> </w:t>
            </w:r>
          </w:p>
          <w:p w14:paraId="6F82C143" w14:textId="224BA6F6" w:rsidR="002201A3" w:rsidRDefault="002201A3" w:rsidP="002201A3">
            <w:pPr>
              <w:pStyle w:val="Text"/>
            </w:pPr>
            <w:r>
              <w:t>Network Engineering</w:t>
            </w:r>
            <w:r w:rsidRPr="001700F2">
              <w:t xml:space="preserve"> </w:t>
            </w:r>
            <w:r w:rsidRPr="00914100">
              <w:rPr>
                <w:color w:val="595959" w:themeColor="text1" w:themeTint="A6"/>
              </w:rPr>
              <w:t xml:space="preserve">• </w:t>
            </w:r>
            <w:r>
              <w:t>Integration and Deployment Engineer</w:t>
            </w:r>
            <w:r w:rsidRPr="001700F2">
              <w:t xml:space="preserve"> </w:t>
            </w:r>
            <w:r w:rsidRPr="00914100">
              <w:rPr>
                <w:color w:val="595959" w:themeColor="text1" w:themeTint="A6"/>
              </w:rPr>
              <w:t xml:space="preserve">• </w:t>
            </w:r>
            <w:r>
              <w:t>Ericsson Global Services Pvt. Ltd.</w:t>
            </w:r>
          </w:p>
          <w:p w14:paraId="0869DD4F" w14:textId="77777777" w:rsidR="0040233B" w:rsidRPr="001700F2" w:rsidRDefault="0040233B" w:rsidP="0040233B">
            <w:pPr>
              <w:pStyle w:val="Text"/>
              <w:rPr>
                <w:sz w:val="21"/>
              </w:rPr>
            </w:pPr>
          </w:p>
          <w:p w14:paraId="605BD75F" w14:textId="45D23BAF" w:rsidR="0040233B" w:rsidRPr="001700F2" w:rsidRDefault="002201A3" w:rsidP="00D20DA9">
            <w:pPr>
              <w:pStyle w:val="Text"/>
            </w:pPr>
            <w:r w:rsidRPr="002201A3">
              <w:t>Experienced professional work</w:t>
            </w:r>
            <w:r>
              <w:t>ed</w:t>
            </w:r>
            <w:r w:rsidRPr="002201A3">
              <w:t xml:space="preserve"> in diverse environments, delivered multiple projects leading teams both on-shore and off-shore.</w:t>
            </w:r>
          </w:p>
        </w:tc>
      </w:tr>
      <w:tr w:rsidR="00CD50FD" w:rsidRPr="001700F2" w14:paraId="4D68246D" w14:textId="77777777" w:rsidTr="00D900FC">
        <w:trPr>
          <w:trHeight w:val="220"/>
        </w:trPr>
        <w:tc>
          <w:tcPr>
            <w:tcW w:w="5040" w:type="dxa"/>
            <w:vMerge w:val="restart"/>
            <w:shd w:val="clear" w:color="auto" w:fill="F2F2F2" w:themeFill="background1" w:themeFillShade="F2"/>
            <w:vAlign w:val="center"/>
          </w:tcPr>
          <w:p w14:paraId="57CFBE15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90385B3C38B14DDA9AB46CCCF1AC5235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13AF9DAD510041CFB8547CE6C89B9937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288" w:type="dxa"/>
            <w:vMerge w:val="restart"/>
            <w:shd w:val="clear" w:color="auto" w:fill="1CADE4" w:themeFill="accent1"/>
            <w:vAlign w:val="center"/>
          </w:tcPr>
          <w:p w14:paraId="57BC0ED5" w14:textId="140B26C6" w:rsidR="00CD50FD" w:rsidRPr="001700F2" w:rsidRDefault="00D900FC" w:rsidP="00D20DA9">
            <w:pPr>
              <w:pStyle w:val="Heading1"/>
            </w:pPr>
            <w:r>
              <w:t>EDUCATION</w:t>
            </w:r>
            <w:r w:rsidR="00D20DA9" w:rsidRPr="001700F2">
              <w:t xml:space="preserve"> </w:t>
            </w:r>
          </w:p>
        </w:tc>
        <w:tc>
          <w:tcPr>
            <w:tcW w:w="3922" w:type="dxa"/>
            <w:tcBorders>
              <w:bottom w:val="single" w:sz="18" w:space="0" w:color="2683C6" w:themeColor="accent2"/>
            </w:tcBorders>
          </w:tcPr>
          <w:p w14:paraId="6491EE19" w14:textId="77777777" w:rsidR="00CD50FD" w:rsidRPr="001700F2" w:rsidRDefault="00CD50FD"/>
        </w:tc>
      </w:tr>
      <w:tr w:rsidR="00CD50FD" w:rsidRPr="001700F2" w14:paraId="121AE446" w14:textId="77777777" w:rsidTr="00D900FC">
        <w:trPr>
          <w:trHeight w:val="220"/>
        </w:trPr>
        <w:tc>
          <w:tcPr>
            <w:tcW w:w="5040" w:type="dxa"/>
            <w:vMerge/>
            <w:shd w:val="clear" w:color="auto" w:fill="F2F2F2" w:themeFill="background1" w:themeFillShade="F2"/>
            <w:vAlign w:val="center"/>
          </w:tcPr>
          <w:p w14:paraId="2F4A404B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288" w:type="dxa"/>
            <w:vMerge/>
            <w:shd w:val="clear" w:color="auto" w:fill="1CADE4" w:themeFill="accent1"/>
            <w:vAlign w:val="center"/>
          </w:tcPr>
          <w:p w14:paraId="4E9136CA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922" w:type="dxa"/>
          </w:tcPr>
          <w:p w14:paraId="33EFD068" w14:textId="77777777" w:rsidR="00CD50FD" w:rsidRPr="001700F2" w:rsidRDefault="00CD50FD"/>
        </w:tc>
      </w:tr>
      <w:tr w:rsidR="00CD50FD" w:rsidRPr="001700F2" w14:paraId="53B31E53" w14:textId="77777777" w:rsidTr="00D900FC">
        <w:trPr>
          <w:trHeight w:val="1446"/>
        </w:trPr>
        <w:tc>
          <w:tcPr>
            <w:tcW w:w="5040" w:type="dxa"/>
            <w:shd w:val="clear" w:color="auto" w:fill="F2F2F2" w:themeFill="background1" w:themeFillShade="F2"/>
            <w:vAlign w:val="center"/>
          </w:tcPr>
          <w:p w14:paraId="7334D48D" w14:textId="77777777" w:rsidR="005520A6" w:rsidRDefault="005520A6" w:rsidP="005F7CE0">
            <w:pPr>
              <w:pStyle w:val="Text"/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3D89C10C" w14:textId="29AD2A19" w:rsidR="005F7CE0" w:rsidRPr="00F360E4" w:rsidRDefault="005F7CE0" w:rsidP="005F7CE0">
            <w:pPr>
              <w:pStyle w:val="Text"/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Platform &amp; Tools: </w:t>
            </w:r>
          </w:p>
          <w:p w14:paraId="5757FA5A" w14:textId="11B7C8E1" w:rsidR="00D20DA9" w:rsidRPr="00F360E4" w:rsidRDefault="005F7CE0" w:rsidP="005F7CE0">
            <w:pPr>
              <w:pStyle w:val="Text"/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[</w:t>
            </w: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 </w:t>
            </w: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Linux, Docker, Kubernetes, Helm, </w:t>
            </w: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Argo Workflows, Argo CD, </w:t>
            </w:r>
            <w:r w:rsidR="00F360E4"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Jenkins,</w:t>
            </w: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 </w:t>
            </w:r>
            <w:r w:rsidR="00E03695"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Ansible</w:t>
            </w:r>
            <w:r w:rsidR="00E03695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,</w:t>
            </w:r>
            <w:r w:rsidR="004D4FBF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 Artifactory, Docker Hub</w:t>
            </w:r>
            <w:r w:rsidR="00E03695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, Jira</w:t>
            </w:r>
            <w:r w:rsidR="00F360E4"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]</w:t>
            </w:r>
          </w:p>
          <w:p w14:paraId="20206828" w14:textId="164898A8" w:rsidR="005F7CE0" w:rsidRDefault="005F7CE0" w:rsidP="005F7CE0"/>
          <w:p w14:paraId="7A151B80" w14:textId="5F318618" w:rsidR="005F7CE0" w:rsidRPr="00F360E4" w:rsidRDefault="005F7CE0" w:rsidP="005F7CE0">
            <w:pPr>
              <w:pStyle w:val="Text"/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Automation &amp; Scripting:</w:t>
            </w:r>
          </w:p>
          <w:p w14:paraId="09F240C8" w14:textId="061DF422" w:rsidR="005F7CE0" w:rsidRDefault="00A868D9" w:rsidP="005F7CE0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[ </w:t>
            </w:r>
            <w:r w:rsidR="00F360E4"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Python,</w:t>
            </w: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 </w:t>
            </w:r>
            <w:r w:rsidR="00116588"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Bash,</w:t>
            </w: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 Go, </w:t>
            </w:r>
            <w:r w:rsidR="00116588"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C#,</w:t>
            </w: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 RPA Basics]</w:t>
            </w:r>
          </w:p>
          <w:p w14:paraId="51753873" w14:textId="462B6AA8" w:rsidR="00116588" w:rsidRDefault="00116588" w:rsidP="005F7CE0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0AA7929D" w14:textId="17EC7EFB" w:rsidR="00116588" w:rsidRDefault="00116588" w:rsidP="005F7CE0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Cloud Infrastructure:</w:t>
            </w:r>
          </w:p>
          <w:p w14:paraId="5198C932" w14:textId="4955D5B9" w:rsidR="00116588" w:rsidRDefault="00116588" w:rsidP="00116588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[ </w:t>
            </w: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Terraform, MS Azure</w:t>
            </w:r>
            <w:r w:rsidRPr="00F360E4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, </w:t>
            </w: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AWS Basics]</w:t>
            </w:r>
          </w:p>
          <w:p w14:paraId="7CF4F59E" w14:textId="5C7F9F50" w:rsidR="00116588" w:rsidRDefault="00116588" w:rsidP="00116588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270FB614" w14:textId="22FC18FF" w:rsidR="00116588" w:rsidRDefault="00116588" w:rsidP="00116588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Source Code Management:</w:t>
            </w:r>
          </w:p>
          <w:p w14:paraId="3C57C46E" w14:textId="2AF87F43" w:rsidR="00116588" w:rsidRDefault="00116588" w:rsidP="00116588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[ Git, </w:t>
            </w:r>
            <w:r w:rsidR="0079328C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GitHub</w:t>
            </w: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, Bitbucket]</w:t>
            </w:r>
          </w:p>
          <w:p w14:paraId="66D02412" w14:textId="1A3705FC" w:rsidR="00116588" w:rsidRDefault="00116588" w:rsidP="005F7CE0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4BED4374" w14:textId="4F1F8D81" w:rsidR="0079328C" w:rsidRDefault="0079328C" w:rsidP="005F7CE0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Networking:</w:t>
            </w:r>
          </w:p>
          <w:p w14:paraId="088471AC" w14:textId="1963EBBE" w:rsidR="0079328C" w:rsidRDefault="0079328C" w:rsidP="005F7CE0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[IP Networks, Cloud RAN</w:t>
            </w:r>
            <w:r w:rsidR="00D900FC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,</w:t>
            </w: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 5G </w:t>
            </w:r>
            <w:r w:rsidR="00D900FC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NR, LTE</w:t>
            </w:r>
            <w: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, O-RAN]</w:t>
            </w:r>
          </w:p>
          <w:p w14:paraId="2060DD1D" w14:textId="77777777" w:rsidR="0079328C" w:rsidRDefault="0079328C" w:rsidP="005F7CE0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32ED3F71" w14:textId="77777777" w:rsidR="00116588" w:rsidRPr="00F360E4" w:rsidRDefault="00116588" w:rsidP="005F7CE0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652C3678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210" w:type="dxa"/>
            <w:gridSpan w:val="2"/>
            <w:vAlign w:val="center"/>
          </w:tcPr>
          <w:p w14:paraId="20A18348" w14:textId="77777777" w:rsidR="00D900FC" w:rsidRDefault="00D900FC" w:rsidP="00D900FC">
            <w:pPr>
              <w:pStyle w:val="SmallText"/>
              <w:rPr>
                <w:b/>
                <w:bCs/>
                <w:i w:val="0"/>
                <w:iCs/>
              </w:rPr>
            </w:pPr>
          </w:p>
          <w:p w14:paraId="12BD092B" w14:textId="77777777" w:rsidR="00782344" w:rsidRDefault="00D900FC" w:rsidP="00D900FC">
            <w:pPr>
              <w:pStyle w:val="SmallText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Dec 2019</w:t>
            </w:r>
            <w:r w:rsidR="00782344">
              <w:rPr>
                <w:b/>
                <w:bCs/>
                <w:i w:val="0"/>
                <w:iCs/>
              </w:rPr>
              <w:t xml:space="preserve"> </w:t>
            </w:r>
          </w:p>
          <w:p w14:paraId="4850CC15" w14:textId="62B709F0" w:rsidR="00D900FC" w:rsidRPr="001700F2" w:rsidRDefault="00782344" w:rsidP="00782344">
            <w:pPr>
              <w:pStyle w:val="SmallText"/>
            </w:pPr>
            <w:r w:rsidRPr="00782344">
              <w:rPr>
                <w:i w:val="0"/>
              </w:rPr>
              <w:t>PGDM-IT - Hybrid</w:t>
            </w:r>
            <w:r>
              <w:t xml:space="preserve"> </w:t>
            </w:r>
            <w:r w:rsidRPr="00914100">
              <w:rPr>
                <w:color w:val="595959" w:themeColor="text1" w:themeTint="A6"/>
              </w:rPr>
              <w:t>•</w:t>
            </w:r>
            <w:r>
              <w:rPr>
                <w:color w:val="595959" w:themeColor="text1" w:themeTint="A6"/>
              </w:rPr>
              <w:t xml:space="preserve"> </w:t>
            </w:r>
            <w:r w:rsidR="00D900FC" w:rsidRPr="00782344">
              <w:rPr>
                <w:i w:val="0"/>
                <w:iCs/>
              </w:rPr>
              <w:t>Welingkar Institute of Management</w:t>
            </w:r>
            <w:r w:rsidRPr="00782344">
              <w:rPr>
                <w:i w:val="0"/>
                <w:iCs/>
              </w:rPr>
              <w:t>, Mumbai [ ~80%]</w:t>
            </w:r>
          </w:p>
          <w:p w14:paraId="5EB22D4D" w14:textId="77777777" w:rsidR="00D900FC" w:rsidRPr="001700F2" w:rsidRDefault="00D900FC" w:rsidP="00D900FC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7480BD7C" w14:textId="7C986FEA" w:rsidR="00D900FC" w:rsidRPr="00257DD5" w:rsidRDefault="00E91AB3" w:rsidP="00D900FC">
            <w:pPr>
              <w:pStyle w:val="SmallText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June 2010</w:t>
            </w:r>
          </w:p>
          <w:p w14:paraId="09F22813" w14:textId="07322283" w:rsidR="00D900FC" w:rsidRPr="001700F2" w:rsidRDefault="00E91AB3" w:rsidP="00D900FC">
            <w:pPr>
              <w:pStyle w:val="Text"/>
            </w:pPr>
            <w:r>
              <w:t>BTECH</w:t>
            </w:r>
            <w:r w:rsidR="00977701">
              <w:t xml:space="preserve"> </w:t>
            </w:r>
            <w:r>
              <w:t>- Compute</w:t>
            </w:r>
            <w:r w:rsidR="004F13BD">
              <w:t>r</w:t>
            </w:r>
            <w:r>
              <w:t xml:space="preserve"> </w:t>
            </w:r>
            <w:r w:rsidRPr="00977701">
              <w:t>Science</w:t>
            </w:r>
            <w:r w:rsidR="00D900FC" w:rsidRPr="00977701">
              <w:t xml:space="preserve"> </w:t>
            </w:r>
            <w:r w:rsidR="00D900FC" w:rsidRPr="00977701">
              <w:rPr>
                <w:color w:val="595959" w:themeColor="text1" w:themeTint="A6"/>
              </w:rPr>
              <w:t xml:space="preserve">• </w:t>
            </w:r>
            <w:r w:rsidRPr="00977701">
              <w:rPr>
                <w:color w:val="595959" w:themeColor="text1" w:themeTint="A6"/>
              </w:rPr>
              <w:t xml:space="preserve">G. B. Pant Engineering College, Pauri </w:t>
            </w:r>
            <w:r w:rsidRPr="00977701">
              <w:t>[ ~80%]</w:t>
            </w:r>
          </w:p>
          <w:p w14:paraId="29F81547" w14:textId="77777777" w:rsidR="00D900FC" w:rsidRPr="001700F2" w:rsidRDefault="00D900FC" w:rsidP="00D900FC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2D551D5C" w14:textId="5313D9A7" w:rsidR="00D900FC" w:rsidRPr="00257DD5" w:rsidRDefault="00977701" w:rsidP="00D900FC">
            <w:pPr>
              <w:pStyle w:val="SmallText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Mar 2006</w:t>
            </w:r>
          </w:p>
          <w:p w14:paraId="355420B9" w14:textId="267B1A48" w:rsidR="00D900FC" w:rsidRDefault="00977701" w:rsidP="00D900FC">
            <w:pPr>
              <w:pStyle w:val="Text"/>
            </w:pPr>
            <w:r>
              <w:t xml:space="preserve">Senior Secondary </w:t>
            </w:r>
            <w:r w:rsidR="00D900FC" w:rsidRPr="001700F2">
              <w:t>•</w:t>
            </w:r>
            <w:r w:rsidR="00D900FC" w:rsidRPr="00914100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>S.G.R.R Public School</w:t>
            </w:r>
            <w:r w:rsidR="00EB5C3C">
              <w:rPr>
                <w:color w:val="595959" w:themeColor="text1" w:themeTint="A6"/>
              </w:rPr>
              <w:t>,</w:t>
            </w:r>
            <w:r>
              <w:rPr>
                <w:color w:val="595959" w:themeColor="text1" w:themeTint="A6"/>
              </w:rPr>
              <w:t xml:space="preserve"> Dehradun </w:t>
            </w:r>
            <w:r w:rsidRPr="00977701">
              <w:t>[ ~</w:t>
            </w:r>
            <w:r>
              <w:t>9</w:t>
            </w:r>
            <w:r w:rsidRPr="00977701">
              <w:t>0%]</w:t>
            </w:r>
          </w:p>
          <w:p w14:paraId="77782BED" w14:textId="77777777" w:rsidR="00D900FC" w:rsidRPr="001700F2" w:rsidRDefault="00D900FC" w:rsidP="00D900FC">
            <w:pPr>
              <w:pStyle w:val="Text"/>
              <w:rPr>
                <w:sz w:val="21"/>
              </w:rPr>
            </w:pPr>
          </w:p>
          <w:p w14:paraId="7CFCB770" w14:textId="77777777" w:rsidR="00D900FC" w:rsidRPr="001700F2" w:rsidRDefault="00D900FC" w:rsidP="00D900FC">
            <w:pPr>
              <w:pStyle w:val="Text"/>
              <w:rPr>
                <w:sz w:val="21"/>
              </w:rPr>
            </w:pPr>
          </w:p>
          <w:p w14:paraId="7C2FE00C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7E76185A" w14:textId="77777777" w:rsidTr="00D900FC">
        <w:trPr>
          <w:trHeight w:val="220"/>
        </w:trPr>
        <w:tc>
          <w:tcPr>
            <w:tcW w:w="5040" w:type="dxa"/>
            <w:vMerge w:val="restart"/>
            <w:shd w:val="clear" w:color="auto" w:fill="F2F2F2" w:themeFill="background1" w:themeFillShade="F2"/>
          </w:tcPr>
          <w:p w14:paraId="6F95385A" w14:textId="77777777" w:rsidR="006F488A" w:rsidRDefault="006F488A">
            <w:pPr>
              <w:rPr>
                <w:rFonts w:cs="Times New Roman (Body CS)"/>
                <w:color w:val="1CADE4" w:themeColor="accent1"/>
                <w:spacing w:val="80"/>
              </w:rPr>
            </w:pPr>
          </w:p>
          <w:p w14:paraId="199F3AA2" w14:textId="03243158" w:rsidR="00CD50FD" w:rsidRPr="001700F2" w:rsidRDefault="006F488A">
            <w:r>
              <w:rPr>
                <w:rFonts w:cs="Times New Roman (Body CS)"/>
                <w:color w:val="1CADE4" w:themeColor="accent1"/>
                <w:spacing w:val="80"/>
              </w:rPr>
              <w:t>FUNCTIONAL SKILLS</w:t>
            </w:r>
            <w:r w:rsidRPr="006F488A">
              <w:rPr>
                <w:rFonts w:cs="Times New Roman (Body CS)"/>
                <w:color w:val="1CADE4" w:themeColor="accent1"/>
                <w:spacing w:val="80"/>
              </w:rPr>
              <w:t xml:space="preserve"> </w:t>
            </w:r>
            <w:sdt>
              <w:sdtPr>
                <w:rPr>
                  <w:rFonts w:cs="Times New Roman (Body CS)"/>
                  <w:color w:val="1CADE4" w:themeColor="accent1"/>
                  <w:spacing w:val="80"/>
                </w:rPr>
                <w:id w:val="-784187937"/>
                <w:placeholder>
                  <w:docPart w:val="61991BDF5C9E471EBFD8F1C495132480"/>
                </w:placeholder>
                <w:temporary/>
                <w:showingPlcHdr/>
                <w15:appearance w15:val="hidden"/>
                <w:text/>
              </w:sdtPr>
              <w:sdtContent>
                <w:r w:rsidRPr="006F488A">
                  <w:rPr>
                    <w:rFonts w:cs="Times New Roman (Body CS)"/>
                    <w:color w:val="1CADE4" w:themeColor="accent1"/>
                    <w:spacing w:val="80"/>
                  </w:rPr>
                  <w:t>—</w:t>
                </w:r>
              </w:sdtContent>
            </w:sdt>
          </w:p>
        </w:tc>
        <w:tc>
          <w:tcPr>
            <w:tcW w:w="2288" w:type="dxa"/>
            <w:vMerge w:val="restart"/>
            <w:shd w:val="clear" w:color="auto" w:fill="1CADE4" w:themeFill="accent1"/>
            <w:vAlign w:val="center"/>
          </w:tcPr>
          <w:p w14:paraId="0C992296" w14:textId="30C4C657" w:rsidR="00CD50FD" w:rsidRPr="001700F2" w:rsidRDefault="00C2014F" w:rsidP="00D20DA9">
            <w:pPr>
              <w:pStyle w:val="Heading1"/>
            </w:pPr>
            <w:r>
              <w:t>CUSTOMERS</w:t>
            </w:r>
          </w:p>
        </w:tc>
        <w:tc>
          <w:tcPr>
            <w:tcW w:w="3922" w:type="dxa"/>
            <w:tcBorders>
              <w:bottom w:val="single" w:sz="18" w:space="0" w:color="2683C6" w:themeColor="accent2"/>
            </w:tcBorders>
          </w:tcPr>
          <w:p w14:paraId="69D07DC7" w14:textId="77777777" w:rsidR="00CD50FD" w:rsidRPr="001700F2" w:rsidRDefault="00CD50FD"/>
        </w:tc>
      </w:tr>
      <w:tr w:rsidR="00CD50FD" w:rsidRPr="001700F2" w14:paraId="51C6D436" w14:textId="77777777" w:rsidTr="00D900FC">
        <w:trPr>
          <w:trHeight w:val="220"/>
        </w:trPr>
        <w:tc>
          <w:tcPr>
            <w:tcW w:w="5040" w:type="dxa"/>
            <w:vMerge/>
            <w:shd w:val="clear" w:color="auto" w:fill="F2F2F2" w:themeFill="background1" w:themeFillShade="F2"/>
          </w:tcPr>
          <w:p w14:paraId="13912577" w14:textId="77777777" w:rsidR="00CD50FD" w:rsidRPr="001700F2" w:rsidRDefault="00CD50FD"/>
        </w:tc>
        <w:tc>
          <w:tcPr>
            <w:tcW w:w="2288" w:type="dxa"/>
            <w:vMerge/>
            <w:shd w:val="clear" w:color="auto" w:fill="1CADE4" w:themeFill="accent1"/>
            <w:vAlign w:val="center"/>
          </w:tcPr>
          <w:p w14:paraId="425707F1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922" w:type="dxa"/>
          </w:tcPr>
          <w:p w14:paraId="1FD88DDB" w14:textId="77777777" w:rsidR="00CD50FD" w:rsidRPr="001700F2" w:rsidRDefault="00CD50FD"/>
        </w:tc>
      </w:tr>
      <w:tr w:rsidR="00CD50FD" w:rsidRPr="001700F2" w14:paraId="2F43DBA5" w14:textId="77777777" w:rsidTr="00D900FC">
        <w:trPr>
          <w:trHeight w:val="1366"/>
        </w:trPr>
        <w:tc>
          <w:tcPr>
            <w:tcW w:w="5040" w:type="dxa"/>
            <w:shd w:val="clear" w:color="auto" w:fill="F2F2F2" w:themeFill="background1" w:themeFillShade="F2"/>
          </w:tcPr>
          <w:p w14:paraId="49AB113C" w14:textId="77777777" w:rsidR="006F488A" w:rsidRDefault="006F488A">
            <w:p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</w:p>
          <w:p w14:paraId="5E458DBC" w14:textId="1E414970" w:rsidR="006F488A" w:rsidRPr="006F488A" w:rsidRDefault="006F488A" w:rsidP="006F488A">
            <w:pPr>
              <w:pStyle w:val="ListParagraph"/>
              <w:numPr>
                <w:ilvl w:val="0"/>
                <w:numId w:val="1"/>
              </w:num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6F488A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 xml:space="preserve">Project &amp; Team Management </w:t>
            </w:r>
          </w:p>
          <w:p w14:paraId="226DF043" w14:textId="77777777" w:rsidR="006F488A" w:rsidRPr="006F488A" w:rsidRDefault="006F488A" w:rsidP="006F488A">
            <w:pPr>
              <w:pStyle w:val="ListParagraph"/>
              <w:numPr>
                <w:ilvl w:val="0"/>
                <w:numId w:val="1"/>
              </w:num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6F488A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Problem Solving</w:t>
            </w:r>
          </w:p>
          <w:p w14:paraId="391CCAF1" w14:textId="77777777" w:rsidR="006F488A" w:rsidRPr="006F488A" w:rsidRDefault="006F488A" w:rsidP="006F488A">
            <w:pPr>
              <w:pStyle w:val="ListParagraph"/>
              <w:numPr>
                <w:ilvl w:val="0"/>
                <w:numId w:val="1"/>
              </w:num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6F488A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Troubleshooting approach</w:t>
            </w:r>
          </w:p>
          <w:p w14:paraId="6638E71F" w14:textId="77777777" w:rsidR="006F488A" w:rsidRPr="006F488A" w:rsidRDefault="006F488A" w:rsidP="006F488A">
            <w:pPr>
              <w:pStyle w:val="ListParagraph"/>
              <w:numPr>
                <w:ilvl w:val="0"/>
                <w:numId w:val="1"/>
              </w:num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6F488A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Adaptive &amp; Flexible</w:t>
            </w:r>
          </w:p>
          <w:p w14:paraId="26C9AA74" w14:textId="77777777" w:rsidR="006F488A" w:rsidRPr="006F488A" w:rsidRDefault="006F488A" w:rsidP="006F488A">
            <w:pPr>
              <w:pStyle w:val="ListParagraph"/>
              <w:numPr>
                <w:ilvl w:val="0"/>
                <w:numId w:val="1"/>
              </w:num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6F488A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Consistent Learner &amp; Upskilling</w:t>
            </w:r>
          </w:p>
          <w:p w14:paraId="034A3270" w14:textId="77777777" w:rsidR="00CD50FD" w:rsidRPr="006F488A" w:rsidRDefault="006F488A" w:rsidP="006F488A">
            <w:pPr>
              <w:pStyle w:val="ListParagraph"/>
              <w:numPr>
                <w:ilvl w:val="0"/>
                <w:numId w:val="1"/>
              </w:numPr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</w:pPr>
            <w:r w:rsidRPr="006F488A">
              <w:rPr>
                <w:rFonts w:ascii="Roboto" w:hAnsi="Roboto" w:cs="Gautami"/>
                <w:color w:val="305250" w:themeColor="accent6" w:themeShade="80"/>
                <w:sz w:val="16"/>
                <w:szCs w:val="20"/>
              </w:rPr>
              <w:t>Knowledge Sharing &amp; Mentoring</w:t>
            </w:r>
          </w:p>
          <w:p w14:paraId="53C80AA9" w14:textId="42C10E30" w:rsidR="006F488A" w:rsidRPr="001700F2" w:rsidRDefault="006F488A"/>
        </w:tc>
        <w:tc>
          <w:tcPr>
            <w:tcW w:w="6210" w:type="dxa"/>
            <w:gridSpan w:val="2"/>
            <w:vAlign w:val="center"/>
          </w:tcPr>
          <w:p w14:paraId="0AC5669B" w14:textId="77777777" w:rsidR="00C2014F" w:rsidRDefault="00C2014F" w:rsidP="00CD50FD">
            <w:pPr>
              <w:pStyle w:val="Text"/>
              <w:rPr>
                <w:rFonts w:ascii="Arial" w:hAnsi="Arial" w:cs="Arial"/>
              </w:rPr>
            </w:pPr>
          </w:p>
          <w:p w14:paraId="1766630F" w14:textId="77777777" w:rsidR="00C2014F" w:rsidRDefault="00C2014F" w:rsidP="00CD50FD">
            <w:pPr>
              <w:pStyle w:val="Text"/>
              <w:rPr>
                <w:rFonts w:ascii="Arial" w:hAnsi="Arial" w:cs="Arial"/>
              </w:rPr>
            </w:pPr>
          </w:p>
          <w:p w14:paraId="0B9CA97F" w14:textId="7212BA36" w:rsidR="00C2014F" w:rsidRPr="00C2014F" w:rsidRDefault="00C2014F" w:rsidP="00CD50FD">
            <w:pPr>
              <w:pStyle w:val="Text"/>
            </w:pPr>
            <w:r w:rsidRPr="00C2014F">
              <w:rPr>
                <w:rFonts w:ascii="Arial" w:hAnsi="Arial" w:cs="Arial"/>
              </w:rPr>
              <w:t>▪</w:t>
            </w:r>
            <w:r w:rsidRPr="00C2014F">
              <w:t xml:space="preserve"> </w:t>
            </w:r>
            <w:r w:rsidRPr="00C2014F">
              <w:t xml:space="preserve">Adobe </w:t>
            </w:r>
            <w:r w:rsidR="007D7125" w:rsidRPr="00C2014F">
              <w:t>Systems:</w:t>
            </w:r>
            <w:r w:rsidR="00F856D3">
              <w:t xml:space="preserve"> </w:t>
            </w:r>
            <w:r w:rsidRPr="00C2014F">
              <w:t xml:space="preserve">Adobe </w:t>
            </w:r>
            <w:r>
              <w:t>E</w:t>
            </w:r>
            <w:r w:rsidRPr="00C2014F">
              <w:t xml:space="preserve">xperience </w:t>
            </w:r>
            <w:r>
              <w:t>P</w:t>
            </w:r>
            <w:r w:rsidRPr="00C2014F">
              <w:t>latform</w:t>
            </w:r>
          </w:p>
          <w:p w14:paraId="07799050" w14:textId="77777777" w:rsidR="00C2014F" w:rsidRDefault="00C2014F" w:rsidP="00CD50FD">
            <w:pPr>
              <w:pStyle w:val="Text"/>
            </w:pPr>
            <w:r w:rsidRPr="00C2014F">
              <w:rPr>
                <w:rFonts w:ascii="Arial" w:hAnsi="Arial" w:cs="Arial"/>
              </w:rPr>
              <w:t>▪</w:t>
            </w:r>
            <w:r w:rsidRPr="00C2014F">
              <w:t xml:space="preserve"> Dish USA: Remote </w:t>
            </w:r>
          </w:p>
          <w:p w14:paraId="0DD91611" w14:textId="77777777" w:rsidR="00C2014F" w:rsidRDefault="00C2014F" w:rsidP="00CD50FD">
            <w:pPr>
              <w:pStyle w:val="Text"/>
            </w:pPr>
            <w:r w:rsidRPr="00C2014F">
              <w:rPr>
                <w:rFonts w:ascii="Arial" w:hAnsi="Arial" w:cs="Arial"/>
              </w:rPr>
              <w:t>▪</w:t>
            </w:r>
            <w:r w:rsidRPr="00C2014F">
              <w:t xml:space="preserve"> Vodafone Idea: Remote </w:t>
            </w:r>
          </w:p>
          <w:p w14:paraId="451B3A6A" w14:textId="77777777" w:rsidR="00C2014F" w:rsidRDefault="00C2014F" w:rsidP="00CD50FD">
            <w:pPr>
              <w:pStyle w:val="Text"/>
            </w:pPr>
            <w:r w:rsidRPr="00C2014F">
              <w:rPr>
                <w:rFonts w:ascii="Arial" w:hAnsi="Arial" w:cs="Arial"/>
              </w:rPr>
              <w:t>▪</w:t>
            </w:r>
            <w:r w:rsidRPr="00C2014F">
              <w:t xml:space="preserve"> Orange France: Remote, MTN Benin: Remote </w:t>
            </w:r>
          </w:p>
          <w:p w14:paraId="58A834E5" w14:textId="77777777" w:rsidR="00C2014F" w:rsidRDefault="00C2014F" w:rsidP="00CD50FD">
            <w:pPr>
              <w:pStyle w:val="Text"/>
            </w:pPr>
            <w:r w:rsidRPr="00C2014F">
              <w:rPr>
                <w:rFonts w:ascii="Arial" w:hAnsi="Arial" w:cs="Arial"/>
              </w:rPr>
              <w:t>▪</w:t>
            </w:r>
            <w:r w:rsidRPr="00C2014F">
              <w:t xml:space="preserve"> STC &amp; Mobily Saudi Arabia: Onsite and Remote </w:t>
            </w:r>
          </w:p>
          <w:p w14:paraId="120A5774" w14:textId="77777777" w:rsidR="00C2014F" w:rsidRDefault="00C2014F" w:rsidP="00CD50FD">
            <w:pPr>
              <w:pStyle w:val="Text"/>
            </w:pPr>
            <w:r w:rsidRPr="00C2014F">
              <w:rPr>
                <w:rFonts w:ascii="Arial" w:hAnsi="Arial" w:cs="Arial"/>
              </w:rPr>
              <w:t>▪</w:t>
            </w:r>
            <w:r w:rsidRPr="00C2014F">
              <w:t xml:space="preserve"> Batelco Bahrain: Onsite and Remote </w:t>
            </w:r>
          </w:p>
          <w:p w14:paraId="20DA16F6" w14:textId="77777777" w:rsidR="00C2014F" w:rsidRDefault="00C2014F" w:rsidP="00CD50FD">
            <w:pPr>
              <w:pStyle w:val="Text"/>
            </w:pPr>
            <w:r w:rsidRPr="00C2014F">
              <w:rPr>
                <w:rFonts w:ascii="Arial" w:hAnsi="Arial" w:cs="Arial"/>
              </w:rPr>
              <w:t>▪</w:t>
            </w:r>
            <w:r w:rsidRPr="00C2014F">
              <w:t xml:space="preserve"> Ooredoo Qatar: Onsite, Movicel Angola: Remote </w:t>
            </w:r>
          </w:p>
          <w:p w14:paraId="12240252" w14:textId="77777777" w:rsidR="00C2014F" w:rsidRDefault="00C2014F" w:rsidP="00CD50FD">
            <w:pPr>
              <w:pStyle w:val="Text"/>
            </w:pPr>
            <w:r w:rsidRPr="00C2014F">
              <w:rPr>
                <w:rFonts w:ascii="Arial" w:hAnsi="Arial" w:cs="Arial"/>
              </w:rPr>
              <w:t>▪</w:t>
            </w:r>
            <w:r w:rsidRPr="00C2014F">
              <w:t xml:space="preserve"> Ethiotel Ethiopia: Onsite, Omantel Oman: Remote </w:t>
            </w:r>
          </w:p>
          <w:p w14:paraId="21A41845" w14:textId="3E29DE41" w:rsidR="00CD50FD" w:rsidRPr="00C2014F" w:rsidRDefault="00C2014F" w:rsidP="00CD50FD">
            <w:pPr>
              <w:pStyle w:val="Text"/>
            </w:pPr>
            <w:r w:rsidRPr="00C2014F">
              <w:rPr>
                <w:rFonts w:ascii="Arial" w:hAnsi="Arial" w:cs="Arial"/>
              </w:rPr>
              <w:t>▪</w:t>
            </w:r>
            <w:r w:rsidRPr="00C2014F">
              <w:t xml:space="preserve"> Etisalat UAE: Onsite, Smart </w:t>
            </w:r>
            <w:r w:rsidRPr="00C2014F">
              <w:t>Philippines</w:t>
            </w:r>
            <w:r w:rsidRPr="00C2014F">
              <w:t>: Onsite</w:t>
            </w:r>
            <w:r w:rsidRPr="00C2014F">
              <w:t xml:space="preserve"> </w:t>
            </w:r>
          </w:p>
        </w:tc>
      </w:tr>
      <w:tr w:rsidR="00CD50FD" w:rsidRPr="001700F2" w14:paraId="5FEA943D" w14:textId="77777777" w:rsidTr="00D900FC">
        <w:trPr>
          <w:trHeight w:val="100"/>
        </w:trPr>
        <w:tc>
          <w:tcPr>
            <w:tcW w:w="5040" w:type="dxa"/>
          </w:tcPr>
          <w:p w14:paraId="594E14D8" w14:textId="77777777" w:rsidR="00CD50FD" w:rsidRPr="001700F2" w:rsidRDefault="00CD50FD" w:rsidP="00CD50FD"/>
        </w:tc>
        <w:tc>
          <w:tcPr>
            <w:tcW w:w="6210" w:type="dxa"/>
            <w:gridSpan w:val="2"/>
          </w:tcPr>
          <w:p w14:paraId="23827C62" w14:textId="77777777" w:rsidR="00CD50FD" w:rsidRPr="001700F2" w:rsidRDefault="00CD50FD" w:rsidP="00CD50FD"/>
        </w:tc>
      </w:tr>
      <w:tr w:rsidR="00CD50FD" w:rsidRPr="001700F2" w14:paraId="658B510C" w14:textId="77777777" w:rsidTr="00D900FC">
        <w:trPr>
          <w:trHeight w:val="140"/>
        </w:trPr>
        <w:tc>
          <w:tcPr>
            <w:tcW w:w="5040" w:type="dxa"/>
            <w:tcBorders>
              <w:bottom w:val="single" w:sz="18" w:space="0" w:color="2683C6" w:themeColor="accent2"/>
            </w:tcBorders>
          </w:tcPr>
          <w:p w14:paraId="4545E3CB" w14:textId="77777777" w:rsidR="00CD50FD" w:rsidRPr="001700F2" w:rsidRDefault="00CD50FD"/>
        </w:tc>
        <w:tc>
          <w:tcPr>
            <w:tcW w:w="2288" w:type="dxa"/>
            <w:vMerge w:val="restart"/>
            <w:shd w:val="clear" w:color="auto" w:fill="1CADE4" w:themeFill="accent1"/>
            <w:vAlign w:val="center"/>
          </w:tcPr>
          <w:p w14:paraId="2540B159" w14:textId="6671AE2B" w:rsidR="00CD50FD" w:rsidRPr="001700F2" w:rsidRDefault="00F71C63" w:rsidP="00D20DA9">
            <w:pPr>
              <w:pStyle w:val="Heading1"/>
            </w:pPr>
            <w:r>
              <w:t>PROFESSIONAL EXP</w:t>
            </w:r>
          </w:p>
        </w:tc>
        <w:tc>
          <w:tcPr>
            <w:tcW w:w="3922" w:type="dxa"/>
            <w:tcBorders>
              <w:bottom w:val="single" w:sz="18" w:space="0" w:color="2683C6" w:themeColor="accent2"/>
            </w:tcBorders>
          </w:tcPr>
          <w:p w14:paraId="3DE06B90" w14:textId="77777777" w:rsidR="00CD50FD" w:rsidRPr="001700F2" w:rsidRDefault="00CD50FD"/>
        </w:tc>
      </w:tr>
      <w:tr w:rsidR="00CD50FD" w:rsidRPr="001700F2" w14:paraId="4C24BBBA" w14:textId="77777777" w:rsidTr="00D900FC">
        <w:trPr>
          <w:trHeight w:val="140"/>
        </w:trPr>
        <w:tc>
          <w:tcPr>
            <w:tcW w:w="5040" w:type="dxa"/>
            <w:tcBorders>
              <w:top w:val="single" w:sz="18" w:space="0" w:color="2683C6" w:themeColor="accent2"/>
            </w:tcBorders>
          </w:tcPr>
          <w:p w14:paraId="2CB11C1E" w14:textId="77777777" w:rsidR="00CD50FD" w:rsidRPr="001700F2" w:rsidRDefault="00CD50FD"/>
        </w:tc>
        <w:tc>
          <w:tcPr>
            <w:tcW w:w="2288" w:type="dxa"/>
            <w:vMerge/>
            <w:shd w:val="clear" w:color="auto" w:fill="1CADE4" w:themeFill="accent1"/>
          </w:tcPr>
          <w:p w14:paraId="21906DD0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922" w:type="dxa"/>
          </w:tcPr>
          <w:p w14:paraId="3CD17FE8" w14:textId="77777777" w:rsidR="00CD50FD" w:rsidRPr="001700F2" w:rsidRDefault="00CD50FD"/>
        </w:tc>
      </w:tr>
      <w:tr w:rsidR="00CD50FD" w:rsidRPr="001700F2" w14:paraId="6E974915" w14:textId="77777777" w:rsidTr="002E0869">
        <w:trPr>
          <w:trHeight w:val="622"/>
        </w:trPr>
        <w:tc>
          <w:tcPr>
            <w:tcW w:w="11250" w:type="dxa"/>
            <w:gridSpan w:val="3"/>
            <w:tcBorders>
              <w:bottom w:val="single" w:sz="18" w:space="0" w:color="2683C6" w:themeColor="accent2"/>
            </w:tcBorders>
            <w:vAlign w:val="center"/>
          </w:tcPr>
          <w:p w14:paraId="1A8CFCFB" w14:textId="77777777" w:rsidR="00F71C63" w:rsidRDefault="00F71C63" w:rsidP="00F71C63">
            <w:pPr>
              <w:pStyle w:val="Text"/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</w:p>
          <w:p w14:paraId="617B2D30" w14:textId="77777777" w:rsidR="00F71C63" w:rsidRDefault="00F71C63" w:rsidP="00F71C63">
            <w:pPr>
              <w:pStyle w:val="Text"/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F71C63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Presently</w:t>
            </w:r>
            <w: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:</w:t>
            </w:r>
          </w:p>
          <w:p w14:paraId="46E17517" w14:textId="522199CA" w:rsidR="00F71C63" w:rsidRPr="00F71C63" w:rsidRDefault="001578F4" w:rsidP="00F71C63">
            <w:pPr>
              <w:pStyle w:val="Text"/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               </w:t>
            </w:r>
            <w:r w:rsidR="00F71C63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W</w:t>
            </w:r>
            <w:r w:rsidR="00F71C63" w:rsidRPr="00F71C63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orking for </w:t>
            </w:r>
            <w:r w:rsidR="00F71C63" w:rsidRPr="00F71C63">
              <w:rPr>
                <w:rFonts w:ascii="Roboto" w:hAnsi="Roboto" w:cs="Gautami"/>
                <w:b/>
                <w:bCs/>
                <w:color w:val="305250" w:themeColor="accent6" w:themeShade="80"/>
                <w:sz w:val="18"/>
                <w:szCs w:val="22"/>
              </w:rPr>
              <w:t>Adobe Systems</w:t>
            </w:r>
            <w:r w:rsidR="00F71C63" w:rsidRPr="00F71C63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as part of Adobe Experience Platform Engineering and DevOps </w:t>
            </w:r>
            <w:r w:rsidR="00F71C63" w:rsidRPr="00F71C63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Team. </w:t>
            </w:r>
          </w:p>
          <w:p w14:paraId="426C49CE" w14:textId="07A54D71" w:rsidR="00F71C63" w:rsidRPr="00E470E0" w:rsidRDefault="00F71C63" w:rsidP="00E470E0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Involved in developing CI/CD process and Automation using Argo Workflows and Argo CD</w:t>
            </w:r>
            <w:r w:rsidR="00D167D3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that includes developing</w:t>
            </w:r>
            <w:r w:rsidR="004D4FBF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</w:t>
            </w:r>
            <w:r w:rsidR="00D167D3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Python,</w:t>
            </w:r>
            <w:r w:rsidR="004D4FBF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</w:t>
            </w:r>
            <w:r w:rsidR="00D167D3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B</w:t>
            </w:r>
            <w:r w:rsidR="004D4FBF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ash </w:t>
            </w:r>
            <w:r w:rsidR="00D167D3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programs, building Docker </w:t>
            </w:r>
            <w:r w:rsidR="003552D4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images,</w:t>
            </w:r>
            <w:r w:rsidR="00447A35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</w:t>
            </w:r>
            <w:r w:rsidR="00D167D3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setting up</w:t>
            </w:r>
            <w:r w:rsidR="00447A35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deployment</w:t>
            </w:r>
            <w:r w:rsidR="00D167D3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Flow Control etc.</w:t>
            </w:r>
          </w:p>
          <w:p w14:paraId="6B98A125" w14:textId="79BC8A3B" w:rsidR="003552D4" w:rsidRPr="00E470E0" w:rsidRDefault="003552D4" w:rsidP="00E470E0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Provisioning Azure infrastructure using Terraform open source and Enterprise.</w:t>
            </w:r>
          </w:p>
          <w:p w14:paraId="510FE87A" w14:textId="7A966649" w:rsidR="003552D4" w:rsidRPr="00E470E0" w:rsidRDefault="003552D4" w:rsidP="00E470E0">
            <w:pPr>
              <w:pStyle w:val="ListParagraph"/>
              <w:numPr>
                <w:ilvl w:val="0"/>
                <w:numId w:val="4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Writing Helm Templates for Kubernetes deployment.</w:t>
            </w:r>
          </w:p>
          <w:p w14:paraId="10564696" w14:textId="47012170" w:rsidR="00F71C63" w:rsidRDefault="00F71C63" w:rsidP="00F71C63">
            <w:p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</w:p>
          <w:p w14:paraId="116C8DB2" w14:textId="122328FA" w:rsidR="00F71C63" w:rsidRDefault="00F71C63" w:rsidP="00F71C63">
            <w:p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In the Past:</w:t>
            </w:r>
          </w:p>
          <w:p w14:paraId="695DC30A" w14:textId="3099B63B" w:rsidR="0052387D" w:rsidRPr="00E470E0" w:rsidRDefault="00F71C63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Cloud Native deployment of micro-services-based application services on COTS hardware and Kubernetes infrastructure using YAML based configuration.</w:t>
            </w:r>
          </w:p>
          <w:p w14:paraId="5E656783" w14:textId="1932D45B" w:rsidR="0052387D" w:rsidRPr="00E470E0" w:rsidRDefault="00F71C63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Setting up CI/CD pipelines for end-to-end automation for cloud services deployments. </w:t>
            </w:r>
          </w:p>
          <w:p w14:paraId="70DB5633" w14:textId="300E23EE" w:rsidR="00F71C63" w:rsidRPr="00E470E0" w:rsidRDefault="00F71C63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Provisioning infrastructure using Terraform in Azure environment.</w:t>
            </w:r>
          </w:p>
          <w:p w14:paraId="22686F68" w14:textId="0396EB31" w:rsidR="008303A7" w:rsidRPr="00E470E0" w:rsidRDefault="008303A7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Python application development for parsing and analysis of logs presenting user with </w:t>
            </w:r>
            <w:r w:rsidR="00E470E0"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Grafana dashboards</w:t>
            </w: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.</w:t>
            </w:r>
          </w:p>
          <w:p w14:paraId="071E591C" w14:textId="06B06513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Automation of nodes configuration using Python and Bash Scripting on Linux environment. </w:t>
            </w:r>
          </w:p>
          <w:p w14:paraId="5A482786" w14:textId="11820FAB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Configuration Automation using Ansible and Shell scripting. </w:t>
            </w:r>
          </w:p>
          <w:p w14:paraId="60A2A81A" w14:textId="50C66D00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Tool development in C# for connection to network elements and automating configuration using GUI based solution. </w:t>
            </w:r>
          </w:p>
          <w:p w14:paraId="1BE7FD74" w14:textId="3A35E6AD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Infrastructure verification for cloud deployment. </w:t>
            </w:r>
          </w:p>
          <w:p w14:paraId="39D7D21B" w14:textId="5E6847F2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Data Analysis and Dashboard using python libraries like Pandas. </w:t>
            </w:r>
          </w:p>
          <w:p w14:paraId="612C4052" w14:textId="13D239B1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Software Upgrade of network elements. (Routers, 5G NR Nodes) </w:t>
            </w:r>
          </w:p>
          <w:p w14:paraId="7C471C8B" w14:textId="1037F22A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Assigning tasks to team members. </w:t>
            </w:r>
          </w:p>
          <w:p w14:paraId="6FFDEC4A" w14:textId="2AF6AF9E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Knowledge Sharing sessions with team members aligning them with required scopes.</w:t>
            </w:r>
          </w:p>
          <w:p w14:paraId="37B67BB9" w14:textId="4FA92287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Risk Analysis and identifying alternative ways for deployment activities.</w:t>
            </w:r>
          </w:p>
          <w:p w14:paraId="1638E651" w14:textId="0164BC93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Documenting and tracking day to day activities. </w:t>
            </w:r>
          </w:p>
          <w:p w14:paraId="2CE0DD5C" w14:textId="7C93AC67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Resolving issues and following up with different support levels.</w:t>
            </w:r>
          </w:p>
          <w:p w14:paraId="646FB7CE" w14:textId="2CF332B1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Promoting team harmony and collaboration.</w:t>
            </w:r>
          </w:p>
          <w:p w14:paraId="6899E942" w14:textId="6648AA0B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Tool development for automatic health checkup of network nodes. Technologies used: Python, Bash.</w:t>
            </w:r>
          </w:p>
          <w:p w14:paraId="27511641" w14:textId="7A2C7820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Automating Bulk Script generation for faster RAN nodes</w:t>
            </w: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deployment</w:t>
            </w: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 </w:t>
            </w:r>
          </w:p>
          <w:p w14:paraId="6F7AB948" w14:textId="4C857339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Audit and Analysis, Fault finding. </w:t>
            </w:r>
          </w:p>
          <w:p w14:paraId="657500AE" w14:textId="74EF1525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Integration of NR, LTE, WCDMA, Router network nodes. </w:t>
            </w:r>
          </w:p>
          <w:p w14:paraId="77E2C830" w14:textId="39BD61BD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Setting up Establishment phase including trials, first nodes and scripts.</w:t>
            </w:r>
          </w:p>
          <w:p w14:paraId="7F40E827" w14:textId="3D05461D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Feature Introductions in the network. </w:t>
            </w:r>
          </w:p>
          <w:p w14:paraId="2668526F" w14:textId="374D6AEA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Change request implementation.</w:t>
            </w:r>
          </w:p>
          <w:p w14:paraId="51ECB912" w14:textId="131B0D0B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License installation and corrective maintenance. </w:t>
            </w:r>
          </w:p>
          <w:p w14:paraId="37506963" w14:textId="7F0F56F8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Trace collection.</w:t>
            </w:r>
          </w:p>
          <w:p w14:paraId="36A57EAC" w14:textId="55A37FB8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Customer node acceptance. </w:t>
            </w:r>
          </w:p>
          <w:p w14:paraId="64CAB949" w14:textId="200245A3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Router Node configuration. Technologies used: Bash Scripting, Router CLI. </w:t>
            </w:r>
          </w:p>
          <w:p w14:paraId="22EA126B" w14:textId="601D0057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Integration of LTE, WCDMA, GSM network nodes.</w:t>
            </w:r>
          </w:p>
          <w:p w14:paraId="34AB8148" w14:textId="22556880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Software deployment and upgrade. </w:t>
            </w:r>
          </w:p>
          <w:p w14:paraId="2598A82A" w14:textId="12C92E5A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Script Preparation in Bash and Mo-Shell for configuration automation. </w:t>
            </w:r>
          </w:p>
          <w:p w14:paraId="273CAE29" w14:textId="6A9861CD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 xml:space="preserve">Trouble shooting &amp; Corrective maintenance in the network. </w:t>
            </w:r>
          </w:p>
          <w:p w14:paraId="1CB7FCE2" w14:textId="1DCEB733" w:rsidR="0052387D" w:rsidRPr="00E470E0" w:rsidRDefault="0052387D" w:rsidP="00E470E0">
            <w:pPr>
              <w:pStyle w:val="ListParagraph"/>
              <w:numPr>
                <w:ilvl w:val="0"/>
                <w:numId w:val="2"/>
              </w:num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  <w:r w:rsidRPr="00E470E0"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  <w:t>Network Synchronization implementation</w:t>
            </w:r>
          </w:p>
          <w:p w14:paraId="77336538" w14:textId="09BEFFAC" w:rsidR="00F71C63" w:rsidRDefault="00F71C63" w:rsidP="00F71C63">
            <w:p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</w:p>
          <w:p w14:paraId="7F63135E" w14:textId="16EAEB98" w:rsidR="00F71C63" w:rsidRDefault="00F71C63" w:rsidP="00F71C63">
            <w:p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</w:p>
          <w:p w14:paraId="4D5CF62B" w14:textId="77777777" w:rsidR="00F71C63" w:rsidRPr="00F71C63" w:rsidRDefault="00F71C63" w:rsidP="00F71C63">
            <w:pPr>
              <w:rPr>
                <w:rFonts w:ascii="Roboto" w:hAnsi="Roboto" w:cs="Gautami"/>
                <w:color w:val="305250" w:themeColor="accent6" w:themeShade="80"/>
                <w:sz w:val="18"/>
                <w:szCs w:val="22"/>
              </w:rPr>
            </w:pPr>
          </w:p>
          <w:p w14:paraId="38429D3F" w14:textId="5255D237" w:rsidR="00CD50FD" w:rsidRPr="001700F2" w:rsidRDefault="00CD50FD" w:rsidP="00F71C63">
            <w:pPr>
              <w:pStyle w:val="Text"/>
            </w:pPr>
          </w:p>
        </w:tc>
      </w:tr>
    </w:tbl>
    <w:p w14:paraId="3CDBAA9B" w14:textId="77777777" w:rsidR="00C55D85" w:rsidRPr="001700F2" w:rsidRDefault="00C55D85"/>
    <w:sectPr w:rsidR="00C55D85" w:rsidRPr="001700F2" w:rsidSect="00F316AD">
      <w:headerReference w:type="default" r:id="rId8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1ECCD" w14:textId="77777777" w:rsidR="008F6E6B" w:rsidRDefault="008F6E6B" w:rsidP="00F316AD">
      <w:r>
        <w:separator/>
      </w:r>
    </w:p>
  </w:endnote>
  <w:endnote w:type="continuationSeparator" w:id="0">
    <w:p w14:paraId="330CBF1E" w14:textId="77777777" w:rsidR="008F6E6B" w:rsidRDefault="008F6E6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BF39" w14:textId="77777777" w:rsidR="008F6E6B" w:rsidRDefault="008F6E6B" w:rsidP="00F316AD">
      <w:r>
        <w:separator/>
      </w:r>
    </w:p>
  </w:footnote>
  <w:footnote w:type="continuationSeparator" w:id="0">
    <w:p w14:paraId="341DA477" w14:textId="77777777" w:rsidR="008F6E6B" w:rsidRDefault="008F6E6B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D14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7D0613" wp14:editId="095EE697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C41F90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1cade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754A"/>
    <w:multiLevelType w:val="hybridMultilevel"/>
    <w:tmpl w:val="B8D20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665B3"/>
    <w:multiLevelType w:val="hybridMultilevel"/>
    <w:tmpl w:val="CB5E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5F1E"/>
    <w:multiLevelType w:val="hybridMultilevel"/>
    <w:tmpl w:val="79704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5437B"/>
    <w:multiLevelType w:val="hybridMultilevel"/>
    <w:tmpl w:val="28267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399183">
    <w:abstractNumId w:val="0"/>
  </w:num>
  <w:num w:numId="2" w16cid:durableId="1410538692">
    <w:abstractNumId w:val="2"/>
  </w:num>
  <w:num w:numId="3" w16cid:durableId="834414590">
    <w:abstractNumId w:val="1"/>
  </w:num>
  <w:num w:numId="4" w16cid:durableId="853417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50"/>
    <w:rsid w:val="00011F16"/>
    <w:rsid w:val="00023D01"/>
    <w:rsid w:val="000C096D"/>
    <w:rsid w:val="00116588"/>
    <w:rsid w:val="00142738"/>
    <w:rsid w:val="001578F4"/>
    <w:rsid w:val="001700F2"/>
    <w:rsid w:val="00176166"/>
    <w:rsid w:val="001871FF"/>
    <w:rsid w:val="001F4150"/>
    <w:rsid w:val="002201A3"/>
    <w:rsid w:val="00257DD5"/>
    <w:rsid w:val="002721E3"/>
    <w:rsid w:val="00274E50"/>
    <w:rsid w:val="0029715D"/>
    <w:rsid w:val="002E0869"/>
    <w:rsid w:val="003307E2"/>
    <w:rsid w:val="003552D4"/>
    <w:rsid w:val="003E5EA0"/>
    <w:rsid w:val="0040233B"/>
    <w:rsid w:val="00411062"/>
    <w:rsid w:val="00417663"/>
    <w:rsid w:val="00447A35"/>
    <w:rsid w:val="004951AB"/>
    <w:rsid w:val="004D0355"/>
    <w:rsid w:val="004D4FBF"/>
    <w:rsid w:val="004E6224"/>
    <w:rsid w:val="004F13BD"/>
    <w:rsid w:val="0052387D"/>
    <w:rsid w:val="005520A6"/>
    <w:rsid w:val="005D2581"/>
    <w:rsid w:val="005F7CE0"/>
    <w:rsid w:val="0060110B"/>
    <w:rsid w:val="00617740"/>
    <w:rsid w:val="006456F2"/>
    <w:rsid w:val="006C60E6"/>
    <w:rsid w:val="006F488A"/>
    <w:rsid w:val="00757EEE"/>
    <w:rsid w:val="00782344"/>
    <w:rsid w:val="00784B07"/>
    <w:rsid w:val="0079328C"/>
    <w:rsid w:val="007D7125"/>
    <w:rsid w:val="007E5608"/>
    <w:rsid w:val="00802059"/>
    <w:rsid w:val="008303A7"/>
    <w:rsid w:val="0089710E"/>
    <w:rsid w:val="008F6E6B"/>
    <w:rsid w:val="00914100"/>
    <w:rsid w:val="009405DD"/>
    <w:rsid w:val="00977701"/>
    <w:rsid w:val="00A64859"/>
    <w:rsid w:val="00A74E15"/>
    <w:rsid w:val="00A868D9"/>
    <w:rsid w:val="00BB09F5"/>
    <w:rsid w:val="00BC019E"/>
    <w:rsid w:val="00C2014F"/>
    <w:rsid w:val="00C55D85"/>
    <w:rsid w:val="00C576D3"/>
    <w:rsid w:val="00CD50FD"/>
    <w:rsid w:val="00CD5B0C"/>
    <w:rsid w:val="00CE5FE1"/>
    <w:rsid w:val="00D167D3"/>
    <w:rsid w:val="00D20DA9"/>
    <w:rsid w:val="00D26A79"/>
    <w:rsid w:val="00D900FC"/>
    <w:rsid w:val="00DA3C20"/>
    <w:rsid w:val="00DD5C35"/>
    <w:rsid w:val="00E03695"/>
    <w:rsid w:val="00E470E0"/>
    <w:rsid w:val="00E5577F"/>
    <w:rsid w:val="00E91AB3"/>
    <w:rsid w:val="00EA03EF"/>
    <w:rsid w:val="00EB5C3C"/>
    <w:rsid w:val="00F316AD"/>
    <w:rsid w:val="00F360E4"/>
    <w:rsid w:val="00F71C63"/>
    <w:rsid w:val="00F8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58B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1CADE4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1CADE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1CADE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1CADE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1CADE4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1CADE4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134163" w:themeColor="accent2" w:themeShade="80"/>
    </w:rPr>
  </w:style>
  <w:style w:type="paragraph" w:styleId="ListParagraph">
    <w:name w:val="List Paragraph"/>
    <w:basedOn w:val="Normal"/>
    <w:uiPriority w:val="34"/>
    <w:semiHidden/>
    <w:qFormat/>
    <w:rsid w:val="006F4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o36126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C19A005B4D4123820D491D77EF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1D53C-AB8C-428B-8237-B458097DA720}"/>
      </w:docPartPr>
      <w:docPartBody>
        <w:p w:rsidR="00000000" w:rsidRDefault="00000000">
          <w:pPr>
            <w:pStyle w:val="27C19A005B4D4123820D491D77EF6097"/>
          </w:pPr>
          <w:r w:rsidRPr="001700F2">
            <w:t>OBJECTIVE</w:t>
          </w:r>
        </w:p>
      </w:docPartBody>
    </w:docPart>
    <w:docPart>
      <w:docPartPr>
        <w:name w:val="EFDA870967E54EDD817AEBEEA732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39822-685D-4098-BFD8-6985D3B13081}"/>
      </w:docPartPr>
      <w:docPartBody>
        <w:p w:rsidR="00000000" w:rsidRDefault="00000000">
          <w:pPr>
            <w:pStyle w:val="EFDA870967E54EDD817AEBEEA732287E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5BFB15E6A9064325A1FDC88921101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96845-4866-4A78-9A12-8A7B5A3C8733}"/>
      </w:docPartPr>
      <w:docPartBody>
        <w:p w:rsidR="00000000" w:rsidRDefault="00000000">
          <w:pPr>
            <w:pStyle w:val="5BFB15E6A9064325A1FDC8892110186F"/>
          </w:pPr>
          <w:r w:rsidRPr="001700F2">
            <w:t>EXPERIENCE</w:t>
          </w:r>
        </w:p>
      </w:docPartBody>
    </w:docPart>
    <w:docPart>
      <w:docPartPr>
        <w:name w:val="90385B3C38B14DDA9AB46CCCF1AC5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21F5A-7ACC-40AE-A9D2-50A9949F43B2}"/>
      </w:docPartPr>
      <w:docPartBody>
        <w:p w:rsidR="00000000" w:rsidRDefault="00000000">
          <w:pPr>
            <w:pStyle w:val="90385B3C38B14DDA9AB46CCCF1AC5235"/>
          </w:pPr>
          <w:r w:rsidRPr="00D26A79">
            <w:t>KEY SKILLS</w:t>
          </w:r>
        </w:p>
      </w:docPartBody>
    </w:docPart>
    <w:docPart>
      <w:docPartPr>
        <w:name w:val="13AF9DAD510041CFB8547CE6C89B9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DE35-B1B6-46AA-ABCA-AD0641991E5E}"/>
      </w:docPartPr>
      <w:docPartBody>
        <w:p w:rsidR="00000000" w:rsidRDefault="00000000">
          <w:pPr>
            <w:pStyle w:val="13AF9DAD510041CFB8547CE6C89B9937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61991BDF5C9E471EBFD8F1C495132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266F-DA00-4986-B0FA-E1EF6C44E68F}"/>
      </w:docPartPr>
      <w:docPartBody>
        <w:p w:rsidR="00000000" w:rsidRDefault="006D33F8" w:rsidP="006D33F8">
          <w:pPr>
            <w:pStyle w:val="61991BDF5C9E471EBFD8F1C495132480"/>
          </w:pPr>
          <w:r w:rsidRPr="00914100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F8"/>
    <w:rsid w:val="000C01FB"/>
    <w:rsid w:val="006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AD448A78FB44BE95A85474F5F62831">
    <w:name w:val="B2AD448A78FB44BE95A85474F5F62831"/>
  </w:style>
  <w:style w:type="paragraph" w:customStyle="1" w:styleId="7016D088B94741009946D44DD61E2C22">
    <w:name w:val="7016D088B94741009946D44DD61E2C22"/>
  </w:style>
  <w:style w:type="paragraph" w:customStyle="1" w:styleId="76614CC9DEF24E1BB0E21C6A108EBCD4">
    <w:name w:val="76614CC9DEF24E1BB0E21C6A108EBCD4"/>
  </w:style>
  <w:style w:type="paragraph" w:customStyle="1" w:styleId="3E723C45E8B746EBAE6A2F269A4F1FDE">
    <w:name w:val="3E723C45E8B746EBAE6A2F269A4F1FDE"/>
  </w:style>
  <w:style w:type="paragraph" w:customStyle="1" w:styleId="525C31A8D3614E94B31D86C9F085016C">
    <w:name w:val="525C31A8D3614E94B31D86C9F085016C"/>
  </w:style>
  <w:style w:type="paragraph" w:customStyle="1" w:styleId="5847EE810FF845FFBEF5F8A6B5EECA00">
    <w:name w:val="5847EE810FF845FFBEF5F8A6B5EECA00"/>
  </w:style>
  <w:style w:type="paragraph" w:customStyle="1" w:styleId="27C19A005B4D4123820D491D77EF6097">
    <w:name w:val="27C19A005B4D4123820D491D77EF6097"/>
  </w:style>
  <w:style w:type="paragraph" w:customStyle="1" w:styleId="32478F91B0824094951F2F35CA83FF84">
    <w:name w:val="32478F91B0824094951F2F35CA83FF84"/>
  </w:style>
  <w:style w:type="paragraph" w:customStyle="1" w:styleId="C14F6FD99CF04B6B886D01F8D9D03AD7">
    <w:name w:val="C14F6FD99CF04B6B886D01F8D9D03AD7"/>
  </w:style>
  <w:style w:type="character" w:customStyle="1" w:styleId="Accent">
    <w:name w:val="Accent"/>
    <w:basedOn w:val="DefaultParagraphFont"/>
    <w:uiPriority w:val="1"/>
    <w:qFormat/>
    <w:rsid w:val="006D33F8"/>
    <w:rPr>
      <w:color w:val="833C0B" w:themeColor="accent2" w:themeShade="80"/>
    </w:rPr>
  </w:style>
  <w:style w:type="paragraph" w:customStyle="1" w:styleId="EFDA870967E54EDD817AEBEEA732287E">
    <w:name w:val="EFDA870967E54EDD817AEBEEA732287E"/>
  </w:style>
  <w:style w:type="paragraph" w:customStyle="1" w:styleId="5BFB15E6A9064325A1FDC8892110186F">
    <w:name w:val="5BFB15E6A9064325A1FDC8892110186F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700F94C00355488BB9EF8231C9695F2E">
    <w:name w:val="700F94C00355488BB9EF8231C9695F2E"/>
  </w:style>
  <w:style w:type="paragraph" w:customStyle="1" w:styleId="BC80A3F28B3946A688F2E53CAACF5C3B">
    <w:name w:val="BC80A3F28B3946A688F2E53CAACF5C3B"/>
  </w:style>
  <w:style w:type="paragraph" w:customStyle="1" w:styleId="630DC55E9217493B8035216C4C51AC4D">
    <w:name w:val="630DC55E9217493B8035216C4C51AC4D"/>
  </w:style>
  <w:style w:type="paragraph" w:customStyle="1" w:styleId="E53D9B438EFF45B8A75D0250E19BCFC4">
    <w:name w:val="E53D9B438EFF45B8A75D0250E19BCFC4"/>
  </w:style>
  <w:style w:type="paragraph" w:customStyle="1" w:styleId="026DC9AC1C7F436492706956D925C57A">
    <w:name w:val="026DC9AC1C7F436492706956D925C57A"/>
  </w:style>
  <w:style w:type="paragraph" w:customStyle="1" w:styleId="1D261E777AE74828BF2356D349AAA520">
    <w:name w:val="1D261E777AE74828BF2356D349AAA520"/>
  </w:style>
  <w:style w:type="paragraph" w:customStyle="1" w:styleId="9EAA105D30B342E8835F58EF3DB1CB70">
    <w:name w:val="9EAA105D30B342E8835F58EF3DB1CB70"/>
  </w:style>
  <w:style w:type="paragraph" w:customStyle="1" w:styleId="E163B987E4A34D9492282E7281B5175E">
    <w:name w:val="E163B987E4A34D9492282E7281B5175E"/>
  </w:style>
  <w:style w:type="paragraph" w:customStyle="1" w:styleId="A88A26ABC88E460F9696B6B70B67EA18">
    <w:name w:val="A88A26ABC88E460F9696B6B70B67EA18"/>
  </w:style>
  <w:style w:type="paragraph" w:customStyle="1" w:styleId="CF031D147B984C6C8488B55C9318566F">
    <w:name w:val="CF031D147B984C6C8488B55C9318566F"/>
  </w:style>
  <w:style w:type="paragraph" w:customStyle="1" w:styleId="1235D1C0F6504774AF6BC99DFE0E7FEB">
    <w:name w:val="1235D1C0F6504774AF6BC99DFE0E7FEB"/>
  </w:style>
  <w:style w:type="paragraph" w:customStyle="1" w:styleId="52012D278B1147A18A6F01E569938976">
    <w:name w:val="52012D278B1147A18A6F01E569938976"/>
  </w:style>
  <w:style w:type="paragraph" w:customStyle="1" w:styleId="E5E48EBF5CC2473D99DD5CF0A4C453E4">
    <w:name w:val="E5E48EBF5CC2473D99DD5CF0A4C453E4"/>
  </w:style>
  <w:style w:type="paragraph" w:customStyle="1" w:styleId="4CADD14B50CF4B4EBD92034E1BBCF7C0">
    <w:name w:val="4CADD14B50CF4B4EBD92034E1BBCF7C0"/>
  </w:style>
  <w:style w:type="paragraph" w:customStyle="1" w:styleId="90385B3C38B14DDA9AB46CCCF1AC5235">
    <w:name w:val="90385B3C38B14DDA9AB46CCCF1AC5235"/>
  </w:style>
  <w:style w:type="paragraph" w:customStyle="1" w:styleId="13AF9DAD510041CFB8547CE6C89B9937">
    <w:name w:val="13AF9DAD510041CFB8547CE6C89B9937"/>
  </w:style>
  <w:style w:type="paragraph" w:customStyle="1" w:styleId="E3086C7356194C279B687E93F882E8D7">
    <w:name w:val="E3086C7356194C279B687E93F882E8D7"/>
  </w:style>
  <w:style w:type="paragraph" w:customStyle="1" w:styleId="2016EDDD27DA4701956461E7797703B9">
    <w:name w:val="2016EDDD27DA4701956461E7797703B9"/>
  </w:style>
  <w:style w:type="paragraph" w:customStyle="1" w:styleId="CCBDD3F0F5504E1D942C5DFC485E83B0">
    <w:name w:val="CCBDD3F0F5504E1D942C5DFC485E83B0"/>
  </w:style>
  <w:style w:type="paragraph" w:customStyle="1" w:styleId="F4146D9A8E6F4A44BD1F9B21CB11088D">
    <w:name w:val="F4146D9A8E6F4A44BD1F9B21CB11088D"/>
  </w:style>
  <w:style w:type="paragraph" w:customStyle="1" w:styleId="1AB1182227CD4F008FFF02D82896532C">
    <w:name w:val="1AB1182227CD4F008FFF02D82896532C"/>
  </w:style>
  <w:style w:type="paragraph" w:customStyle="1" w:styleId="0681D47145134E7AA199F7FF4683E758">
    <w:name w:val="0681D47145134E7AA199F7FF4683E758"/>
  </w:style>
  <w:style w:type="paragraph" w:customStyle="1" w:styleId="BA8B0FE5CCCC49F8BF0534B9298395B5">
    <w:name w:val="BA8B0FE5CCCC49F8BF0534B9298395B5"/>
  </w:style>
  <w:style w:type="paragraph" w:customStyle="1" w:styleId="08D13D18E4384C359930BBA9D963899D">
    <w:name w:val="08D13D18E4384C359930BBA9D963899D"/>
    <w:rsid w:val="006D33F8"/>
  </w:style>
  <w:style w:type="paragraph" w:customStyle="1" w:styleId="DB59F7A9BE244F5C8C8F850F40232BD9">
    <w:name w:val="DB59F7A9BE244F5C8C8F850F40232BD9"/>
    <w:rsid w:val="006D33F8"/>
  </w:style>
  <w:style w:type="paragraph" w:customStyle="1" w:styleId="61991BDF5C9E471EBFD8F1C495132480">
    <w:name w:val="61991BDF5C9E471EBFD8F1C495132480"/>
    <w:rsid w:val="006D33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41F9C-F3B2-44FF-9A90-B30C9D68C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2023-04-16T13:16:00Z</dcterms:created>
  <dcterms:modified xsi:type="dcterms:W3CDTF">2023-04-16T14:28:00Z</dcterms:modified>
</cp:coreProperties>
</file>